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0014175"/>
        <w:docPartObj>
          <w:docPartGallery w:val="Cover Pages"/>
          <w:docPartUnique/>
        </w:docPartObj>
      </w:sdtPr>
      <w:sdtEndPr>
        <w:rPr>
          <w:color w:val="FFFFFF" w:themeColor="background1"/>
          <w:szCs w:val="22"/>
        </w:rPr>
      </w:sdtEndPr>
      <w:sdtContent>
        <w:p w14:paraId="4767C8F0" w14:textId="0E24B024" w:rsidR="00285AA7" w:rsidRDefault="00285AA7">
          <w:r>
            <w:rPr>
              <w:noProof/>
              <w:lang w:eastAsia="en-US"/>
            </w:rPr>
            <mc:AlternateContent>
              <mc:Choice Requires="wpg">
                <w:drawing>
                  <wp:anchor distT="0" distB="0" distL="114300" distR="114300" simplePos="0" relativeHeight="251679744" behindDoc="0" locked="0" layoutInCell="1" allowOverlap="1" wp14:anchorId="73948264" wp14:editId="235B23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447F9" id="Group 149" o:spid="_x0000_s1026" style="position:absolute;margin-left:0;margin-top:0;width:8in;height:95.7pt;z-index:2516797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24f4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78720" behindDoc="0" locked="0" layoutInCell="1" allowOverlap="1" wp14:anchorId="306C8194" wp14:editId="308602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D2F7" w14:textId="5174C0E4" w:rsidR="00285AA7" w:rsidRPr="00285AA7" w:rsidRDefault="00C2426D">
                                <w:pPr>
                                  <w:pStyle w:val="NoSpacing"/>
                                  <w:jc w:val="right"/>
                                  <w:rPr>
                                    <w:color w:val="000000" w:themeColor="text1"/>
                                    <w:sz w:val="28"/>
                                    <w:szCs w:val="28"/>
                                  </w:rPr>
                                </w:pPr>
                                <w:hyperlink r:id="rId12" w:history="1">
                                  <w:r w:rsidR="00285AA7" w:rsidRPr="00285AA7">
                                    <w:rPr>
                                      <w:rStyle w:val="Hyperlink"/>
                                      <w:color w:val="000000" w:themeColor="text1"/>
                                      <w:sz w:val="28"/>
                                      <w:szCs w:val="28"/>
                                      <w:u w:val="none"/>
                                    </w:rPr>
                                    <w:t>http://rohitbegani.github.io/FAIproject-CS5100</w:t>
                                  </w:r>
                                </w:hyperlink>
                              </w:p>
                              <w:p w14:paraId="4C7CF0DD" w14:textId="1A87017D" w:rsidR="00285AA7" w:rsidRPr="00285AA7" w:rsidRDefault="00C2426D">
                                <w:pPr>
                                  <w:pStyle w:val="NoSpacing"/>
                                  <w:jc w:val="right"/>
                                  <w:rPr>
                                    <w:color w:val="000000" w:themeColor="text1"/>
                                  </w:rPr>
                                </w:pPr>
                                <w:hyperlink r:id="rId13" w:history="1">
                                  <w:r w:rsidR="00285AA7" w:rsidRPr="00285AA7">
                                    <w:rPr>
                                      <w:rStyle w:val="Hyperlink"/>
                                      <w:color w:val="000000" w:themeColor="text1"/>
                                      <w:u w:val="none"/>
                                    </w:rPr>
                                    <w:t>https://github.com/rohitbegani/FAIproject-CS5100</w:t>
                                  </w:r>
                                </w:hyperlink>
                              </w:p>
                              <w:p w14:paraId="7E8622E6" w14:textId="77777777" w:rsidR="00285AA7" w:rsidRPr="00285AA7" w:rsidRDefault="00285AA7">
                                <w:pPr>
                                  <w:pStyle w:val="NoSpacing"/>
                                  <w:jc w:val="right"/>
                                  <w:rPr>
                                    <w:color w:val="000000" w:themeColor="text1"/>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6C8194"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787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D67D2F7" w14:textId="5174C0E4" w:rsidR="00285AA7" w:rsidRPr="00285AA7" w:rsidRDefault="00285AA7">
                          <w:pPr>
                            <w:pStyle w:val="NoSpacing"/>
                            <w:jc w:val="right"/>
                            <w:rPr>
                              <w:color w:val="000000" w:themeColor="text1"/>
                              <w:sz w:val="28"/>
                              <w:szCs w:val="28"/>
                            </w:rPr>
                          </w:pPr>
                          <w:hyperlink r:id="rId14" w:history="1">
                            <w:r w:rsidRPr="00285AA7">
                              <w:rPr>
                                <w:rStyle w:val="Hyperlink"/>
                                <w:color w:val="000000" w:themeColor="text1"/>
                                <w:sz w:val="28"/>
                                <w:szCs w:val="28"/>
                                <w:u w:val="none"/>
                              </w:rPr>
                              <w:t>http://rohitbegani.github.io/FAIproject-CS5100</w:t>
                            </w:r>
                          </w:hyperlink>
                        </w:p>
                        <w:p w14:paraId="4C7CF0DD" w14:textId="1A87017D" w:rsidR="00285AA7" w:rsidRPr="00285AA7" w:rsidRDefault="00285AA7">
                          <w:pPr>
                            <w:pStyle w:val="NoSpacing"/>
                            <w:jc w:val="right"/>
                            <w:rPr>
                              <w:color w:val="000000" w:themeColor="text1"/>
                            </w:rPr>
                          </w:pPr>
                          <w:hyperlink r:id="rId15" w:history="1">
                            <w:r w:rsidRPr="00285AA7">
                              <w:rPr>
                                <w:rStyle w:val="Hyperlink"/>
                                <w:color w:val="000000" w:themeColor="text1"/>
                                <w:u w:val="none"/>
                              </w:rPr>
                              <w:t>https://github.com/rohitbegani/FAIproject-CS5100</w:t>
                            </w:r>
                          </w:hyperlink>
                        </w:p>
                        <w:p w14:paraId="7E8622E6" w14:textId="77777777" w:rsidR="00285AA7" w:rsidRPr="00285AA7" w:rsidRDefault="00285AA7">
                          <w:pPr>
                            <w:pStyle w:val="NoSpacing"/>
                            <w:jc w:val="right"/>
                            <w:rPr>
                              <w:color w:val="000000" w:themeColor="text1"/>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76672" behindDoc="0" locked="0" layoutInCell="1" allowOverlap="1" wp14:anchorId="089B0864" wp14:editId="3E9D96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3AAD" w14:textId="3719CAD0" w:rsidR="00285AA7" w:rsidRDefault="00C2426D">
                                <w:pPr>
                                  <w:jc w:val="right"/>
                                  <w:rPr>
                                    <w:color w:val="F24F4F" w:themeColor="accent1"/>
                                    <w:sz w:val="64"/>
                                    <w:szCs w:val="64"/>
                                  </w:rPr>
                                </w:pPr>
                                <w:sdt>
                                  <w:sdtPr>
                                    <w:rPr>
                                      <w:caps/>
                                      <w:color w:val="F24F4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5AA7">
                                      <w:rPr>
                                        <w:caps/>
                                        <w:color w:val="F24F4F" w:themeColor="accent1"/>
                                        <w:sz w:val="64"/>
                                        <w:szCs w:val="64"/>
                                      </w:rPr>
                                      <w:t>Model User Preferences for Location Based Recommendation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8DCE3" w14:textId="2766579C" w:rsidR="00285AA7" w:rsidRDefault="00285AA7">
                                    <w:pPr>
                                      <w:jc w:val="right"/>
                                      <w:rPr>
                                        <w:smallCaps/>
                                        <w:color w:val="404040" w:themeColor="text1" w:themeTint="BF"/>
                                        <w:sz w:val="36"/>
                                        <w:szCs w:val="36"/>
                                      </w:rPr>
                                    </w:pPr>
                                    <w:r>
                                      <w:rPr>
                                        <w:color w:val="404040" w:themeColor="text1" w:themeTint="BF"/>
                                        <w:sz w:val="36"/>
                                        <w:szCs w:val="36"/>
                                      </w:rPr>
                                      <w:t>CS5100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9B0864" id="Text Box 154" o:spid="_x0000_s1027" type="#_x0000_t202" style="position:absolute;left:0;text-align:left;margin-left:0;margin-top:0;width:8in;height:286.5pt;z-index:2516766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3AAD" w14:textId="3719CAD0" w:rsidR="00285AA7" w:rsidRDefault="00285AA7">
                          <w:pPr>
                            <w:jc w:val="right"/>
                            <w:rPr>
                              <w:color w:val="F24F4F" w:themeColor="accent1"/>
                              <w:sz w:val="64"/>
                              <w:szCs w:val="64"/>
                            </w:rPr>
                          </w:pPr>
                          <w:sdt>
                            <w:sdtPr>
                              <w:rPr>
                                <w:caps/>
                                <w:color w:val="F24F4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24F4F" w:themeColor="accent1"/>
                                  <w:sz w:val="64"/>
                                  <w:szCs w:val="64"/>
                                </w:rPr>
                                <w:t>Model User Preferences for Location Based Recommendation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78DCE3" w14:textId="2766579C" w:rsidR="00285AA7" w:rsidRDefault="00285AA7">
                              <w:pPr>
                                <w:jc w:val="right"/>
                                <w:rPr>
                                  <w:smallCaps/>
                                  <w:color w:val="404040" w:themeColor="text1" w:themeTint="BF"/>
                                  <w:sz w:val="36"/>
                                  <w:szCs w:val="36"/>
                                </w:rPr>
                              </w:pPr>
                              <w:r>
                                <w:rPr>
                                  <w:color w:val="404040" w:themeColor="text1" w:themeTint="BF"/>
                                  <w:sz w:val="36"/>
                                  <w:szCs w:val="36"/>
                                </w:rPr>
                                <w:t>CS5100 – Final Project</w:t>
                              </w:r>
                            </w:p>
                          </w:sdtContent>
                        </w:sdt>
                      </w:txbxContent>
                    </v:textbox>
                    <w10:wrap type="square" anchorx="page" anchory="page"/>
                  </v:shape>
                </w:pict>
              </mc:Fallback>
            </mc:AlternateContent>
          </w:r>
        </w:p>
        <w:p w14:paraId="425BC02A" w14:textId="017B2039" w:rsidR="00285AA7" w:rsidRDefault="00285AA7">
          <w:pPr>
            <w:spacing w:after="320"/>
            <w:jc w:val="left"/>
            <w:rPr>
              <w:color w:val="FFFFFF" w:themeColor="background1"/>
              <w:szCs w:val="22"/>
            </w:rPr>
          </w:pPr>
          <w:r>
            <w:rPr>
              <w:noProof/>
              <w:lang w:eastAsia="en-US"/>
            </w:rPr>
            <mc:AlternateContent>
              <mc:Choice Requires="wps">
                <w:drawing>
                  <wp:anchor distT="0" distB="0" distL="114300" distR="114300" simplePos="0" relativeHeight="251681792" behindDoc="0" locked="0" layoutInCell="1" allowOverlap="1" wp14:anchorId="2DE2FD0C" wp14:editId="77D86EC6">
                    <wp:simplePos x="0" y="0"/>
                    <wp:positionH relativeFrom="margin">
                      <wp:posOffset>4456315</wp:posOffset>
                    </wp:positionH>
                    <wp:positionV relativeFrom="margin">
                      <wp:posOffset>7092835</wp:posOffset>
                    </wp:positionV>
                    <wp:extent cx="1611630" cy="1707515"/>
                    <wp:effectExtent l="0" t="0" r="762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1611630" cy="17075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A2BBC" w14:textId="77777777" w:rsidR="00285AA7" w:rsidRDefault="00285AA7" w:rsidP="00285AA7">
                                <w:pPr>
                                  <w:pStyle w:val="NoSpacing"/>
                                  <w:rPr>
                                    <w:color w:val="FFFFFF" w:themeColor="background1"/>
                                    <w:sz w:val="22"/>
                                    <w:szCs w:val="22"/>
                                  </w:rPr>
                                </w:pPr>
                                <w:r>
                                  <w:rPr>
                                    <w:color w:val="FFFFFF" w:themeColor="background1"/>
                                    <w:sz w:val="22"/>
                                    <w:szCs w:val="22"/>
                                  </w:rPr>
                                  <w:t>Bhanu Pratap Jain</w:t>
                                </w:r>
                              </w:p>
                              <w:p w14:paraId="270C9939" w14:textId="77777777" w:rsidR="00285AA7" w:rsidRDefault="00285AA7" w:rsidP="00285AA7">
                                <w:pPr>
                                  <w:pStyle w:val="NoSpacing"/>
                                  <w:rPr>
                                    <w:color w:val="FFFFFF" w:themeColor="background1"/>
                                    <w:sz w:val="22"/>
                                    <w:szCs w:val="22"/>
                                  </w:rPr>
                                </w:pPr>
                                <w:r>
                                  <w:rPr>
                                    <w:color w:val="FFFFFF" w:themeColor="background1"/>
                                    <w:sz w:val="22"/>
                                    <w:szCs w:val="22"/>
                                  </w:rPr>
                                  <w:t>Rohit Begani</w:t>
                                </w:r>
                              </w:p>
                              <w:p w14:paraId="295EF5F4" w14:textId="77777777" w:rsidR="00285AA7" w:rsidRDefault="00285AA7" w:rsidP="00285AA7">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FD0C" id="Text Box 1" o:spid="_x0000_s1028" type="#_x0000_t202" alt="Text box displaying company contact information" style="position:absolute;margin-left:350.9pt;margin-top:558.5pt;width:126.9pt;height:134.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" fillcolor="#f24f4f [3204]" stroked="f" strokeweight=".5pt">
                    <v:textbox inset="12.96pt,0,12.96pt,0">
                      <w:txbxContent>
                        <w:p w14:paraId="201A2BBC" w14:textId="77777777" w:rsidR="00285AA7" w:rsidRDefault="00285AA7" w:rsidP="00285AA7">
                          <w:pPr>
                            <w:pStyle w:val="NoSpacing"/>
                            <w:rPr>
                              <w:color w:val="FFFFFF" w:themeColor="background1"/>
                              <w:sz w:val="22"/>
                              <w:szCs w:val="22"/>
                            </w:rPr>
                          </w:pPr>
                          <w:r>
                            <w:rPr>
                              <w:color w:val="FFFFFF" w:themeColor="background1"/>
                              <w:sz w:val="22"/>
                              <w:szCs w:val="22"/>
                            </w:rPr>
                            <w:t>Bhanu Pratap Jain</w:t>
                          </w:r>
                        </w:p>
                        <w:p w14:paraId="270C9939" w14:textId="77777777" w:rsidR="00285AA7" w:rsidRDefault="00285AA7" w:rsidP="00285AA7">
                          <w:pPr>
                            <w:pStyle w:val="NoSpacing"/>
                            <w:rPr>
                              <w:color w:val="FFFFFF" w:themeColor="background1"/>
                              <w:sz w:val="22"/>
                              <w:szCs w:val="22"/>
                            </w:rPr>
                          </w:pPr>
                          <w:r>
                            <w:rPr>
                              <w:color w:val="FFFFFF" w:themeColor="background1"/>
                              <w:sz w:val="22"/>
                              <w:szCs w:val="22"/>
                            </w:rPr>
                            <w:t>Rohit Begani</w:t>
                          </w:r>
                        </w:p>
                        <w:p w14:paraId="295EF5F4" w14:textId="77777777" w:rsidR="00285AA7" w:rsidRDefault="00285AA7" w:rsidP="00285AA7">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v:textbox>
                    <w10:wrap type="topAndBottom" anchorx="margin" anchory="margin"/>
                  </v:shape>
                </w:pict>
              </mc:Fallback>
            </mc:AlternateContent>
          </w:r>
          <w:r>
            <w:rPr>
              <w:color w:val="FFFFFF" w:themeColor="background1"/>
              <w:szCs w:val="22"/>
            </w:rPr>
            <w:br w:type="page"/>
          </w:r>
        </w:p>
      </w:sdtContent>
    </w:sdt>
    <w:p w14:paraId="3B40AECA" w14:textId="77777777" w:rsidR="0024479A" w:rsidRPr="004B37C0" w:rsidRDefault="0024479A" w:rsidP="00B91B6B"/>
    <w:sdt>
      <w:sdtPr>
        <w:rPr>
          <w:rFonts w:asciiTheme="minorHAnsi" w:eastAsiaTheme="minorEastAsia" w:hAnsiTheme="minorHAnsi" w:cstheme="minorBidi"/>
          <w:color w:val="4C483D" w:themeColor="text2"/>
          <w:sz w:val="22"/>
          <w:szCs w:val="20"/>
        </w:rPr>
        <w:id w:val="-1156224379"/>
        <w:docPartObj>
          <w:docPartGallery w:val="Table of Contents"/>
          <w:docPartUnique/>
        </w:docPartObj>
      </w:sdtPr>
      <w:sdtEndPr>
        <w:rPr>
          <w:noProof/>
        </w:rPr>
      </w:sdtEndPr>
      <w:sdtContent>
        <w:p w14:paraId="6FB3BB97" w14:textId="20C0ED85" w:rsidR="0024479A" w:rsidRDefault="0024479A" w:rsidP="006C1E6E">
          <w:pPr>
            <w:pStyle w:val="TOCHeading"/>
            <w:numPr>
              <w:ilvl w:val="0"/>
              <w:numId w:val="0"/>
            </w:numPr>
            <w:ind w:left="432"/>
          </w:pPr>
          <w:r>
            <w:t>Contents</w:t>
          </w:r>
          <w:r w:rsidR="00E9209F">
            <w:tab/>
          </w:r>
        </w:p>
        <w:p w14:paraId="79606332" w14:textId="77777777" w:rsidR="00725D80" w:rsidRDefault="0024479A">
          <w:pPr>
            <w:pStyle w:val="TOC1"/>
            <w:tabs>
              <w:tab w:val="left" w:pos="720"/>
              <w:tab w:val="right" w:leader="dot" w:pos="9350"/>
            </w:tabs>
            <w:rPr>
              <w:b w:val="0"/>
              <w:bCs w:val="0"/>
              <w:noProof/>
              <w:color w:val="auto"/>
              <w:sz w:val="22"/>
              <w:szCs w:val="22"/>
              <w:lang w:eastAsia="en-US"/>
            </w:rPr>
          </w:pPr>
          <w:r>
            <w:fldChar w:fldCharType="begin"/>
          </w:r>
          <w:r>
            <w:instrText xml:space="preserve"> TOC \o "1-3" \h \z \u </w:instrText>
          </w:r>
          <w:r>
            <w:fldChar w:fldCharType="separate"/>
          </w:r>
          <w:hyperlink w:anchor="_Toc437894152" w:history="1">
            <w:r w:rsidR="00725D80" w:rsidRPr="000A4E84">
              <w:rPr>
                <w:rStyle w:val="Hyperlink"/>
                <w:noProof/>
              </w:rPr>
              <w:t>1</w:t>
            </w:r>
            <w:r w:rsidR="00725D80">
              <w:rPr>
                <w:b w:val="0"/>
                <w:bCs w:val="0"/>
                <w:noProof/>
                <w:color w:val="auto"/>
                <w:sz w:val="22"/>
                <w:szCs w:val="22"/>
                <w:lang w:eastAsia="en-US"/>
              </w:rPr>
              <w:tab/>
            </w:r>
            <w:r w:rsidR="00725D80" w:rsidRPr="000A4E84">
              <w:rPr>
                <w:rStyle w:val="Hyperlink"/>
                <w:noProof/>
              </w:rPr>
              <w:t>Abstract</w:t>
            </w:r>
            <w:r w:rsidR="00725D80">
              <w:rPr>
                <w:noProof/>
                <w:webHidden/>
              </w:rPr>
              <w:tab/>
            </w:r>
            <w:r w:rsidR="00725D80">
              <w:rPr>
                <w:noProof/>
                <w:webHidden/>
              </w:rPr>
              <w:fldChar w:fldCharType="begin"/>
            </w:r>
            <w:r w:rsidR="00725D80">
              <w:rPr>
                <w:noProof/>
                <w:webHidden/>
              </w:rPr>
              <w:instrText xml:space="preserve"> PAGEREF _Toc437894152 \h </w:instrText>
            </w:r>
            <w:r w:rsidR="00725D80">
              <w:rPr>
                <w:noProof/>
                <w:webHidden/>
              </w:rPr>
            </w:r>
            <w:r w:rsidR="00725D80">
              <w:rPr>
                <w:noProof/>
                <w:webHidden/>
              </w:rPr>
              <w:fldChar w:fldCharType="separate"/>
            </w:r>
            <w:r w:rsidR="00016ADC">
              <w:rPr>
                <w:noProof/>
                <w:webHidden/>
              </w:rPr>
              <w:t>2</w:t>
            </w:r>
            <w:r w:rsidR="00725D80">
              <w:rPr>
                <w:noProof/>
                <w:webHidden/>
              </w:rPr>
              <w:fldChar w:fldCharType="end"/>
            </w:r>
          </w:hyperlink>
        </w:p>
        <w:p w14:paraId="01CA6EC7" w14:textId="77777777" w:rsidR="00725D80" w:rsidRDefault="00725D80">
          <w:pPr>
            <w:pStyle w:val="TOC1"/>
            <w:tabs>
              <w:tab w:val="left" w:pos="720"/>
              <w:tab w:val="right" w:leader="dot" w:pos="9350"/>
            </w:tabs>
            <w:rPr>
              <w:b w:val="0"/>
              <w:bCs w:val="0"/>
              <w:noProof/>
              <w:color w:val="auto"/>
              <w:sz w:val="22"/>
              <w:szCs w:val="22"/>
              <w:lang w:eastAsia="en-US"/>
            </w:rPr>
          </w:pPr>
          <w:hyperlink w:anchor="_Toc437894153" w:history="1">
            <w:r w:rsidRPr="000A4E84">
              <w:rPr>
                <w:rStyle w:val="Hyperlink"/>
                <w:noProof/>
              </w:rPr>
              <w:t>2</w:t>
            </w:r>
            <w:r>
              <w:rPr>
                <w:b w:val="0"/>
                <w:bCs w:val="0"/>
                <w:noProof/>
                <w:color w:val="auto"/>
                <w:sz w:val="22"/>
                <w:szCs w:val="22"/>
                <w:lang w:eastAsia="en-US"/>
              </w:rPr>
              <w:tab/>
            </w:r>
            <w:r w:rsidRPr="000A4E84">
              <w:rPr>
                <w:rStyle w:val="Hyperlink"/>
                <w:noProof/>
              </w:rPr>
              <w:t>Methodology</w:t>
            </w:r>
            <w:r>
              <w:rPr>
                <w:noProof/>
                <w:webHidden/>
              </w:rPr>
              <w:tab/>
            </w:r>
            <w:r>
              <w:rPr>
                <w:noProof/>
                <w:webHidden/>
              </w:rPr>
              <w:fldChar w:fldCharType="begin"/>
            </w:r>
            <w:r>
              <w:rPr>
                <w:noProof/>
                <w:webHidden/>
              </w:rPr>
              <w:instrText xml:space="preserve"> PAGEREF _Toc437894153 \h </w:instrText>
            </w:r>
            <w:r>
              <w:rPr>
                <w:noProof/>
                <w:webHidden/>
              </w:rPr>
            </w:r>
            <w:r>
              <w:rPr>
                <w:noProof/>
                <w:webHidden/>
              </w:rPr>
              <w:fldChar w:fldCharType="separate"/>
            </w:r>
            <w:r w:rsidR="00016ADC">
              <w:rPr>
                <w:noProof/>
                <w:webHidden/>
              </w:rPr>
              <w:t>2</w:t>
            </w:r>
            <w:r>
              <w:rPr>
                <w:noProof/>
                <w:webHidden/>
              </w:rPr>
              <w:fldChar w:fldCharType="end"/>
            </w:r>
          </w:hyperlink>
        </w:p>
        <w:p w14:paraId="4E087446" w14:textId="77777777" w:rsidR="00725D80" w:rsidRDefault="00725D80">
          <w:pPr>
            <w:pStyle w:val="TOC2"/>
            <w:tabs>
              <w:tab w:val="left" w:pos="720"/>
              <w:tab w:val="right" w:leader="dot" w:pos="9350"/>
            </w:tabs>
            <w:rPr>
              <w:noProof/>
              <w:color w:val="auto"/>
              <w:szCs w:val="22"/>
              <w:lang w:eastAsia="en-US"/>
            </w:rPr>
          </w:pPr>
          <w:hyperlink w:anchor="_Toc437894154" w:history="1">
            <w:r w:rsidRPr="000A4E84">
              <w:rPr>
                <w:rStyle w:val="Hyperlink"/>
                <w:noProof/>
              </w:rPr>
              <w:t>2.1</w:t>
            </w:r>
            <w:r>
              <w:rPr>
                <w:noProof/>
                <w:color w:val="auto"/>
                <w:szCs w:val="22"/>
                <w:lang w:eastAsia="en-US"/>
              </w:rPr>
              <w:tab/>
            </w:r>
            <w:r w:rsidRPr="000A4E84">
              <w:rPr>
                <w:rStyle w:val="Hyperlink"/>
                <w:noProof/>
              </w:rPr>
              <w:t>Data Modelling</w:t>
            </w:r>
            <w:r>
              <w:rPr>
                <w:noProof/>
                <w:webHidden/>
              </w:rPr>
              <w:tab/>
            </w:r>
            <w:r>
              <w:rPr>
                <w:noProof/>
                <w:webHidden/>
              </w:rPr>
              <w:fldChar w:fldCharType="begin"/>
            </w:r>
            <w:r>
              <w:rPr>
                <w:noProof/>
                <w:webHidden/>
              </w:rPr>
              <w:instrText xml:space="preserve"> PAGEREF _Toc437894154 \h </w:instrText>
            </w:r>
            <w:r>
              <w:rPr>
                <w:noProof/>
                <w:webHidden/>
              </w:rPr>
            </w:r>
            <w:r>
              <w:rPr>
                <w:noProof/>
                <w:webHidden/>
              </w:rPr>
              <w:fldChar w:fldCharType="separate"/>
            </w:r>
            <w:r w:rsidR="00016ADC">
              <w:rPr>
                <w:noProof/>
                <w:webHidden/>
              </w:rPr>
              <w:t>2</w:t>
            </w:r>
            <w:r>
              <w:rPr>
                <w:noProof/>
                <w:webHidden/>
              </w:rPr>
              <w:fldChar w:fldCharType="end"/>
            </w:r>
          </w:hyperlink>
        </w:p>
        <w:p w14:paraId="3561932D" w14:textId="77777777" w:rsidR="00725D80" w:rsidRDefault="00725D80">
          <w:pPr>
            <w:pStyle w:val="TOC3"/>
            <w:tabs>
              <w:tab w:val="left" w:pos="1540"/>
              <w:tab w:val="right" w:leader="dot" w:pos="9350"/>
            </w:tabs>
            <w:rPr>
              <w:noProof/>
              <w:color w:val="auto"/>
              <w:szCs w:val="22"/>
              <w:lang w:eastAsia="en-US"/>
            </w:rPr>
          </w:pPr>
          <w:hyperlink w:anchor="_Toc437894155" w:history="1">
            <w:r w:rsidRPr="000A4E84">
              <w:rPr>
                <w:rStyle w:val="Hyperlink"/>
                <w:noProof/>
              </w:rPr>
              <w:t>2.1.1</w:t>
            </w:r>
            <w:r>
              <w:rPr>
                <w:noProof/>
                <w:color w:val="auto"/>
                <w:szCs w:val="22"/>
                <w:lang w:eastAsia="en-US"/>
              </w:rPr>
              <w:tab/>
            </w:r>
            <w:r w:rsidRPr="000A4E84">
              <w:rPr>
                <w:rStyle w:val="Hyperlink"/>
                <w:noProof/>
              </w:rPr>
              <w:t>User Model</w:t>
            </w:r>
            <w:r>
              <w:rPr>
                <w:noProof/>
                <w:webHidden/>
              </w:rPr>
              <w:tab/>
            </w:r>
            <w:r>
              <w:rPr>
                <w:noProof/>
                <w:webHidden/>
              </w:rPr>
              <w:fldChar w:fldCharType="begin"/>
            </w:r>
            <w:r>
              <w:rPr>
                <w:noProof/>
                <w:webHidden/>
              </w:rPr>
              <w:instrText xml:space="preserve"> PAGEREF _Toc437894155 \h </w:instrText>
            </w:r>
            <w:r>
              <w:rPr>
                <w:noProof/>
                <w:webHidden/>
              </w:rPr>
            </w:r>
            <w:r>
              <w:rPr>
                <w:noProof/>
                <w:webHidden/>
              </w:rPr>
              <w:fldChar w:fldCharType="separate"/>
            </w:r>
            <w:r w:rsidR="00016ADC">
              <w:rPr>
                <w:noProof/>
                <w:webHidden/>
              </w:rPr>
              <w:t>2</w:t>
            </w:r>
            <w:r>
              <w:rPr>
                <w:noProof/>
                <w:webHidden/>
              </w:rPr>
              <w:fldChar w:fldCharType="end"/>
            </w:r>
          </w:hyperlink>
        </w:p>
        <w:p w14:paraId="7B57E57C" w14:textId="77777777" w:rsidR="00725D80" w:rsidRDefault="00725D80">
          <w:pPr>
            <w:pStyle w:val="TOC3"/>
            <w:tabs>
              <w:tab w:val="left" w:pos="1540"/>
              <w:tab w:val="right" w:leader="dot" w:pos="9350"/>
            </w:tabs>
            <w:rPr>
              <w:noProof/>
              <w:color w:val="auto"/>
              <w:szCs w:val="22"/>
              <w:lang w:eastAsia="en-US"/>
            </w:rPr>
          </w:pPr>
          <w:hyperlink w:anchor="_Toc437894156" w:history="1">
            <w:r w:rsidRPr="000A4E84">
              <w:rPr>
                <w:rStyle w:val="Hyperlink"/>
                <w:noProof/>
              </w:rPr>
              <w:t>2.1.2</w:t>
            </w:r>
            <w:r>
              <w:rPr>
                <w:noProof/>
                <w:color w:val="auto"/>
                <w:szCs w:val="22"/>
                <w:lang w:eastAsia="en-US"/>
              </w:rPr>
              <w:tab/>
            </w:r>
            <w:r w:rsidRPr="000A4E84">
              <w:rPr>
                <w:rStyle w:val="Hyperlink"/>
                <w:noProof/>
              </w:rPr>
              <w:t>Business Model</w:t>
            </w:r>
            <w:r>
              <w:rPr>
                <w:noProof/>
                <w:webHidden/>
              </w:rPr>
              <w:tab/>
            </w:r>
            <w:r>
              <w:rPr>
                <w:noProof/>
                <w:webHidden/>
              </w:rPr>
              <w:fldChar w:fldCharType="begin"/>
            </w:r>
            <w:r>
              <w:rPr>
                <w:noProof/>
                <w:webHidden/>
              </w:rPr>
              <w:instrText xml:space="preserve"> PAGEREF _Toc437894156 \h </w:instrText>
            </w:r>
            <w:r>
              <w:rPr>
                <w:noProof/>
                <w:webHidden/>
              </w:rPr>
            </w:r>
            <w:r>
              <w:rPr>
                <w:noProof/>
                <w:webHidden/>
              </w:rPr>
              <w:fldChar w:fldCharType="separate"/>
            </w:r>
            <w:r w:rsidR="00016ADC">
              <w:rPr>
                <w:noProof/>
                <w:webHidden/>
              </w:rPr>
              <w:t>3</w:t>
            </w:r>
            <w:r>
              <w:rPr>
                <w:noProof/>
                <w:webHidden/>
              </w:rPr>
              <w:fldChar w:fldCharType="end"/>
            </w:r>
          </w:hyperlink>
        </w:p>
        <w:p w14:paraId="760BB277" w14:textId="77777777" w:rsidR="00725D80" w:rsidRDefault="00725D80">
          <w:pPr>
            <w:pStyle w:val="TOC3"/>
            <w:tabs>
              <w:tab w:val="left" w:pos="1540"/>
              <w:tab w:val="right" w:leader="dot" w:pos="9350"/>
            </w:tabs>
            <w:rPr>
              <w:noProof/>
              <w:color w:val="auto"/>
              <w:szCs w:val="22"/>
              <w:lang w:eastAsia="en-US"/>
            </w:rPr>
          </w:pPr>
          <w:hyperlink w:anchor="_Toc437894157" w:history="1">
            <w:r w:rsidRPr="000A4E84">
              <w:rPr>
                <w:rStyle w:val="Hyperlink"/>
                <w:noProof/>
              </w:rPr>
              <w:t>2.1.3</w:t>
            </w:r>
            <w:r>
              <w:rPr>
                <w:noProof/>
                <w:color w:val="auto"/>
                <w:szCs w:val="22"/>
                <w:lang w:eastAsia="en-US"/>
              </w:rPr>
              <w:tab/>
            </w:r>
            <w:r w:rsidRPr="000A4E84">
              <w:rPr>
                <w:rStyle w:val="Hyperlink"/>
                <w:noProof/>
              </w:rPr>
              <w:t>KNN Classes</w:t>
            </w:r>
            <w:r>
              <w:rPr>
                <w:noProof/>
                <w:webHidden/>
              </w:rPr>
              <w:tab/>
            </w:r>
            <w:r>
              <w:rPr>
                <w:noProof/>
                <w:webHidden/>
              </w:rPr>
              <w:fldChar w:fldCharType="begin"/>
            </w:r>
            <w:r>
              <w:rPr>
                <w:noProof/>
                <w:webHidden/>
              </w:rPr>
              <w:instrText xml:space="preserve"> PAGEREF _Toc437894157 \h </w:instrText>
            </w:r>
            <w:r>
              <w:rPr>
                <w:noProof/>
                <w:webHidden/>
              </w:rPr>
            </w:r>
            <w:r>
              <w:rPr>
                <w:noProof/>
                <w:webHidden/>
              </w:rPr>
              <w:fldChar w:fldCharType="separate"/>
            </w:r>
            <w:r w:rsidR="00016ADC">
              <w:rPr>
                <w:noProof/>
                <w:webHidden/>
              </w:rPr>
              <w:t>4</w:t>
            </w:r>
            <w:r>
              <w:rPr>
                <w:noProof/>
                <w:webHidden/>
              </w:rPr>
              <w:fldChar w:fldCharType="end"/>
            </w:r>
          </w:hyperlink>
        </w:p>
        <w:p w14:paraId="39CA7924" w14:textId="77777777" w:rsidR="00725D80" w:rsidRDefault="00725D80">
          <w:pPr>
            <w:pStyle w:val="TOC3"/>
            <w:tabs>
              <w:tab w:val="left" w:pos="1540"/>
              <w:tab w:val="right" w:leader="dot" w:pos="9350"/>
            </w:tabs>
            <w:rPr>
              <w:noProof/>
              <w:color w:val="auto"/>
              <w:szCs w:val="22"/>
              <w:lang w:eastAsia="en-US"/>
            </w:rPr>
          </w:pPr>
          <w:hyperlink w:anchor="_Toc437894158" w:history="1">
            <w:r w:rsidRPr="000A4E84">
              <w:rPr>
                <w:rStyle w:val="Hyperlink"/>
                <w:noProof/>
              </w:rPr>
              <w:t>2.1.4</w:t>
            </w:r>
            <w:r>
              <w:rPr>
                <w:noProof/>
                <w:color w:val="auto"/>
                <w:szCs w:val="22"/>
                <w:lang w:eastAsia="en-US"/>
              </w:rPr>
              <w:tab/>
            </w:r>
            <w:r w:rsidRPr="000A4E84">
              <w:rPr>
                <w:rStyle w:val="Hyperlink"/>
                <w:noProof/>
              </w:rPr>
              <w:t>Data Sets</w:t>
            </w:r>
            <w:r>
              <w:rPr>
                <w:noProof/>
                <w:webHidden/>
              </w:rPr>
              <w:tab/>
            </w:r>
            <w:r>
              <w:rPr>
                <w:noProof/>
                <w:webHidden/>
              </w:rPr>
              <w:fldChar w:fldCharType="begin"/>
            </w:r>
            <w:r>
              <w:rPr>
                <w:noProof/>
                <w:webHidden/>
              </w:rPr>
              <w:instrText xml:space="preserve"> PAGEREF _Toc437894158 \h </w:instrText>
            </w:r>
            <w:r>
              <w:rPr>
                <w:noProof/>
                <w:webHidden/>
              </w:rPr>
            </w:r>
            <w:r>
              <w:rPr>
                <w:noProof/>
                <w:webHidden/>
              </w:rPr>
              <w:fldChar w:fldCharType="separate"/>
            </w:r>
            <w:r w:rsidR="00016ADC">
              <w:rPr>
                <w:noProof/>
                <w:webHidden/>
              </w:rPr>
              <w:t>4</w:t>
            </w:r>
            <w:r>
              <w:rPr>
                <w:noProof/>
                <w:webHidden/>
              </w:rPr>
              <w:fldChar w:fldCharType="end"/>
            </w:r>
          </w:hyperlink>
        </w:p>
        <w:p w14:paraId="279621F0" w14:textId="77777777" w:rsidR="00725D80" w:rsidRDefault="00725D80">
          <w:pPr>
            <w:pStyle w:val="TOC3"/>
            <w:tabs>
              <w:tab w:val="left" w:pos="1540"/>
              <w:tab w:val="right" w:leader="dot" w:pos="9350"/>
            </w:tabs>
            <w:rPr>
              <w:noProof/>
              <w:color w:val="auto"/>
              <w:szCs w:val="22"/>
              <w:lang w:eastAsia="en-US"/>
            </w:rPr>
          </w:pPr>
          <w:hyperlink w:anchor="_Toc437894159" w:history="1">
            <w:r w:rsidRPr="000A4E84">
              <w:rPr>
                <w:rStyle w:val="Hyperlink"/>
                <w:noProof/>
              </w:rPr>
              <w:t>2.1.5</w:t>
            </w:r>
            <w:r>
              <w:rPr>
                <w:noProof/>
                <w:color w:val="auto"/>
                <w:szCs w:val="22"/>
                <w:lang w:eastAsia="en-US"/>
              </w:rPr>
              <w:tab/>
            </w:r>
            <w:r w:rsidRPr="000A4E84">
              <w:rPr>
                <w:rStyle w:val="Hyperlink"/>
                <w:noProof/>
              </w:rPr>
              <w:t>Data Filtering</w:t>
            </w:r>
            <w:r>
              <w:rPr>
                <w:noProof/>
                <w:webHidden/>
              </w:rPr>
              <w:tab/>
            </w:r>
            <w:r>
              <w:rPr>
                <w:noProof/>
                <w:webHidden/>
              </w:rPr>
              <w:fldChar w:fldCharType="begin"/>
            </w:r>
            <w:r>
              <w:rPr>
                <w:noProof/>
                <w:webHidden/>
              </w:rPr>
              <w:instrText xml:space="preserve"> PAGEREF _Toc437894159 \h </w:instrText>
            </w:r>
            <w:r>
              <w:rPr>
                <w:noProof/>
                <w:webHidden/>
              </w:rPr>
            </w:r>
            <w:r>
              <w:rPr>
                <w:noProof/>
                <w:webHidden/>
              </w:rPr>
              <w:fldChar w:fldCharType="separate"/>
            </w:r>
            <w:r w:rsidR="00016ADC">
              <w:rPr>
                <w:noProof/>
                <w:webHidden/>
              </w:rPr>
              <w:t>4</w:t>
            </w:r>
            <w:r>
              <w:rPr>
                <w:noProof/>
                <w:webHidden/>
              </w:rPr>
              <w:fldChar w:fldCharType="end"/>
            </w:r>
          </w:hyperlink>
        </w:p>
        <w:p w14:paraId="45A0AF15" w14:textId="77777777" w:rsidR="00725D80" w:rsidRDefault="00725D80">
          <w:pPr>
            <w:pStyle w:val="TOC3"/>
            <w:tabs>
              <w:tab w:val="left" w:pos="1540"/>
              <w:tab w:val="right" w:leader="dot" w:pos="9350"/>
            </w:tabs>
            <w:rPr>
              <w:noProof/>
              <w:color w:val="auto"/>
              <w:szCs w:val="22"/>
              <w:lang w:eastAsia="en-US"/>
            </w:rPr>
          </w:pPr>
          <w:hyperlink w:anchor="_Toc437894160" w:history="1">
            <w:r w:rsidRPr="000A4E84">
              <w:rPr>
                <w:rStyle w:val="Hyperlink"/>
                <w:noProof/>
              </w:rPr>
              <w:t>2.1.6</w:t>
            </w:r>
            <w:r>
              <w:rPr>
                <w:noProof/>
                <w:color w:val="auto"/>
                <w:szCs w:val="22"/>
                <w:lang w:eastAsia="en-US"/>
              </w:rPr>
              <w:tab/>
            </w:r>
            <w:r w:rsidRPr="000A4E84">
              <w:rPr>
                <w:rStyle w:val="Hyperlink"/>
                <w:noProof/>
              </w:rPr>
              <w:t>User Learning</w:t>
            </w:r>
            <w:r>
              <w:rPr>
                <w:noProof/>
                <w:webHidden/>
              </w:rPr>
              <w:tab/>
            </w:r>
            <w:r>
              <w:rPr>
                <w:noProof/>
                <w:webHidden/>
              </w:rPr>
              <w:fldChar w:fldCharType="begin"/>
            </w:r>
            <w:r>
              <w:rPr>
                <w:noProof/>
                <w:webHidden/>
              </w:rPr>
              <w:instrText xml:space="preserve"> PAGEREF _Toc437894160 \h </w:instrText>
            </w:r>
            <w:r>
              <w:rPr>
                <w:noProof/>
                <w:webHidden/>
              </w:rPr>
            </w:r>
            <w:r>
              <w:rPr>
                <w:noProof/>
                <w:webHidden/>
              </w:rPr>
              <w:fldChar w:fldCharType="separate"/>
            </w:r>
            <w:r w:rsidR="00016ADC">
              <w:rPr>
                <w:noProof/>
                <w:webHidden/>
              </w:rPr>
              <w:t>5</w:t>
            </w:r>
            <w:r>
              <w:rPr>
                <w:noProof/>
                <w:webHidden/>
              </w:rPr>
              <w:fldChar w:fldCharType="end"/>
            </w:r>
          </w:hyperlink>
        </w:p>
        <w:p w14:paraId="406989A0" w14:textId="77777777" w:rsidR="00725D80" w:rsidRDefault="00725D80">
          <w:pPr>
            <w:pStyle w:val="TOC3"/>
            <w:tabs>
              <w:tab w:val="left" w:pos="1540"/>
              <w:tab w:val="right" w:leader="dot" w:pos="9350"/>
            </w:tabs>
            <w:rPr>
              <w:noProof/>
              <w:color w:val="auto"/>
              <w:szCs w:val="22"/>
              <w:lang w:eastAsia="en-US"/>
            </w:rPr>
          </w:pPr>
          <w:hyperlink w:anchor="_Toc437894161" w:history="1">
            <w:r w:rsidRPr="000A4E84">
              <w:rPr>
                <w:rStyle w:val="Hyperlink"/>
                <w:noProof/>
              </w:rPr>
              <w:t>2.1.7</w:t>
            </w:r>
            <w:r>
              <w:rPr>
                <w:noProof/>
                <w:color w:val="auto"/>
                <w:szCs w:val="22"/>
                <w:lang w:eastAsia="en-US"/>
              </w:rPr>
              <w:tab/>
            </w:r>
            <w:r w:rsidRPr="000A4E84">
              <w:rPr>
                <w:rStyle w:val="Hyperlink"/>
                <w:noProof/>
              </w:rPr>
              <w:t>Data Modelling Workflow</w:t>
            </w:r>
            <w:r>
              <w:rPr>
                <w:noProof/>
                <w:webHidden/>
              </w:rPr>
              <w:tab/>
            </w:r>
            <w:r>
              <w:rPr>
                <w:noProof/>
                <w:webHidden/>
              </w:rPr>
              <w:fldChar w:fldCharType="begin"/>
            </w:r>
            <w:r>
              <w:rPr>
                <w:noProof/>
                <w:webHidden/>
              </w:rPr>
              <w:instrText xml:space="preserve"> PAGEREF _Toc437894161 \h </w:instrText>
            </w:r>
            <w:r>
              <w:rPr>
                <w:noProof/>
                <w:webHidden/>
              </w:rPr>
            </w:r>
            <w:r>
              <w:rPr>
                <w:noProof/>
                <w:webHidden/>
              </w:rPr>
              <w:fldChar w:fldCharType="separate"/>
            </w:r>
            <w:r w:rsidR="00016ADC">
              <w:rPr>
                <w:noProof/>
                <w:webHidden/>
              </w:rPr>
              <w:t>5</w:t>
            </w:r>
            <w:r>
              <w:rPr>
                <w:noProof/>
                <w:webHidden/>
              </w:rPr>
              <w:fldChar w:fldCharType="end"/>
            </w:r>
          </w:hyperlink>
        </w:p>
        <w:p w14:paraId="2BD1A687" w14:textId="77777777" w:rsidR="00725D80" w:rsidRDefault="00725D80">
          <w:pPr>
            <w:pStyle w:val="TOC2"/>
            <w:tabs>
              <w:tab w:val="left" w:pos="720"/>
              <w:tab w:val="right" w:leader="dot" w:pos="9350"/>
            </w:tabs>
            <w:rPr>
              <w:noProof/>
              <w:color w:val="auto"/>
              <w:szCs w:val="22"/>
              <w:lang w:eastAsia="en-US"/>
            </w:rPr>
          </w:pPr>
          <w:hyperlink w:anchor="_Toc437894162" w:history="1">
            <w:r w:rsidRPr="000A4E84">
              <w:rPr>
                <w:rStyle w:val="Hyperlink"/>
                <w:noProof/>
              </w:rPr>
              <w:t>2.2</w:t>
            </w:r>
            <w:r>
              <w:rPr>
                <w:noProof/>
                <w:color w:val="auto"/>
                <w:szCs w:val="22"/>
                <w:lang w:eastAsia="en-US"/>
              </w:rPr>
              <w:tab/>
            </w:r>
            <w:r w:rsidRPr="000A4E84">
              <w:rPr>
                <w:rStyle w:val="Hyperlink"/>
                <w:noProof/>
              </w:rPr>
              <w:t>Prediction</w:t>
            </w:r>
            <w:r>
              <w:rPr>
                <w:noProof/>
                <w:webHidden/>
              </w:rPr>
              <w:tab/>
            </w:r>
            <w:r>
              <w:rPr>
                <w:noProof/>
                <w:webHidden/>
              </w:rPr>
              <w:fldChar w:fldCharType="begin"/>
            </w:r>
            <w:r>
              <w:rPr>
                <w:noProof/>
                <w:webHidden/>
              </w:rPr>
              <w:instrText xml:space="preserve"> PAGEREF _Toc437894162 \h </w:instrText>
            </w:r>
            <w:r>
              <w:rPr>
                <w:noProof/>
                <w:webHidden/>
              </w:rPr>
            </w:r>
            <w:r>
              <w:rPr>
                <w:noProof/>
                <w:webHidden/>
              </w:rPr>
              <w:fldChar w:fldCharType="separate"/>
            </w:r>
            <w:r w:rsidR="00016ADC">
              <w:rPr>
                <w:noProof/>
                <w:webHidden/>
              </w:rPr>
              <w:t>6</w:t>
            </w:r>
            <w:r>
              <w:rPr>
                <w:noProof/>
                <w:webHidden/>
              </w:rPr>
              <w:fldChar w:fldCharType="end"/>
            </w:r>
          </w:hyperlink>
        </w:p>
        <w:bookmarkStart w:id="0" w:name="_GoBack"/>
        <w:bookmarkEnd w:id="0"/>
        <w:p w14:paraId="24EE55FF" w14:textId="77777777" w:rsidR="00725D80" w:rsidRDefault="00725D80">
          <w:pPr>
            <w:pStyle w:val="TOC3"/>
            <w:tabs>
              <w:tab w:val="left" w:pos="1540"/>
              <w:tab w:val="right" w:leader="dot" w:pos="9350"/>
            </w:tabs>
            <w:rPr>
              <w:noProof/>
              <w:color w:val="auto"/>
              <w:szCs w:val="22"/>
              <w:lang w:eastAsia="en-US"/>
            </w:rPr>
          </w:pPr>
          <w:r w:rsidRPr="000A4E84">
            <w:rPr>
              <w:rStyle w:val="Hyperlink"/>
              <w:noProof/>
            </w:rPr>
            <w:fldChar w:fldCharType="begin"/>
          </w:r>
          <w:r w:rsidRPr="000A4E84">
            <w:rPr>
              <w:rStyle w:val="Hyperlink"/>
              <w:noProof/>
            </w:rPr>
            <w:instrText xml:space="preserve"> </w:instrText>
          </w:r>
          <w:r>
            <w:rPr>
              <w:noProof/>
            </w:rPr>
            <w:instrText>HYPERLINK \l "_Toc437894163"</w:instrText>
          </w:r>
          <w:r w:rsidRPr="000A4E84">
            <w:rPr>
              <w:rStyle w:val="Hyperlink"/>
              <w:noProof/>
            </w:rPr>
            <w:instrText xml:space="preserve"> </w:instrText>
          </w:r>
          <w:r w:rsidRPr="000A4E84">
            <w:rPr>
              <w:rStyle w:val="Hyperlink"/>
              <w:noProof/>
            </w:rPr>
          </w:r>
          <w:r w:rsidRPr="000A4E84">
            <w:rPr>
              <w:rStyle w:val="Hyperlink"/>
              <w:noProof/>
            </w:rPr>
            <w:fldChar w:fldCharType="separate"/>
          </w:r>
          <w:r w:rsidRPr="000A4E84">
            <w:rPr>
              <w:rStyle w:val="Hyperlink"/>
              <w:noProof/>
            </w:rPr>
            <w:t>2.2.1</w:t>
          </w:r>
          <w:r>
            <w:rPr>
              <w:noProof/>
              <w:color w:val="auto"/>
              <w:szCs w:val="22"/>
              <w:lang w:eastAsia="en-US"/>
            </w:rPr>
            <w:tab/>
          </w:r>
          <w:r w:rsidRPr="000A4E84">
            <w:rPr>
              <w:rStyle w:val="Hyperlink"/>
              <w:noProof/>
            </w:rPr>
            <w:t>Prediction Workflow</w:t>
          </w:r>
          <w:r>
            <w:rPr>
              <w:noProof/>
              <w:webHidden/>
            </w:rPr>
            <w:tab/>
          </w:r>
          <w:r>
            <w:rPr>
              <w:noProof/>
              <w:webHidden/>
            </w:rPr>
            <w:fldChar w:fldCharType="begin"/>
          </w:r>
          <w:r>
            <w:rPr>
              <w:noProof/>
              <w:webHidden/>
            </w:rPr>
            <w:instrText xml:space="preserve"> PAGEREF _Toc437894163 \h </w:instrText>
          </w:r>
          <w:r>
            <w:rPr>
              <w:noProof/>
              <w:webHidden/>
            </w:rPr>
          </w:r>
          <w:r>
            <w:rPr>
              <w:noProof/>
              <w:webHidden/>
            </w:rPr>
            <w:fldChar w:fldCharType="separate"/>
          </w:r>
          <w:r w:rsidR="00016ADC">
            <w:rPr>
              <w:noProof/>
              <w:webHidden/>
            </w:rPr>
            <w:t>6</w:t>
          </w:r>
          <w:r>
            <w:rPr>
              <w:noProof/>
              <w:webHidden/>
            </w:rPr>
            <w:fldChar w:fldCharType="end"/>
          </w:r>
          <w:r w:rsidRPr="000A4E84">
            <w:rPr>
              <w:rStyle w:val="Hyperlink"/>
              <w:noProof/>
            </w:rPr>
            <w:fldChar w:fldCharType="end"/>
          </w:r>
        </w:p>
        <w:p w14:paraId="6665E004" w14:textId="77777777" w:rsidR="00725D80" w:rsidRDefault="00725D80">
          <w:pPr>
            <w:pStyle w:val="TOC2"/>
            <w:tabs>
              <w:tab w:val="left" w:pos="720"/>
              <w:tab w:val="right" w:leader="dot" w:pos="9350"/>
            </w:tabs>
            <w:rPr>
              <w:noProof/>
              <w:color w:val="auto"/>
              <w:szCs w:val="22"/>
              <w:lang w:eastAsia="en-US"/>
            </w:rPr>
          </w:pPr>
          <w:hyperlink w:anchor="_Toc437894164" w:history="1">
            <w:r w:rsidRPr="000A4E84">
              <w:rPr>
                <w:rStyle w:val="Hyperlink"/>
                <w:noProof/>
              </w:rPr>
              <w:t>2.3</w:t>
            </w:r>
            <w:r>
              <w:rPr>
                <w:noProof/>
                <w:color w:val="auto"/>
                <w:szCs w:val="22"/>
                <w:lang w:eastAsia="en-US"/>
              </w:rPr>
              <w:tab/>
            </w:r>
            <w:r w:rsidRPr="000A4E84">
              <w:rPr>
                <w:rStyle w:val="Hyperlink"/>
                <w:noProof/>
              </w:rPr>
              <w:t>Mean Absolute Error</w:t>
            </w:r>
            <w:r>
              <w:rPr>
                <w:noProof/>
                <w:webHidden/>
              </w:rPr>
              <w:tab/>
            </w:r>
            <w:r>
              <w:rPr>
                <w:noProof/>
                <w:webHidden/>
              </w:rPr>
              <w:fldChar w:fldCharType="begin"/>
            </w:r>
            <w:r>
              <w:rPr>
                <w:noProof/>
                <w:webHidden/>
              </w:rPr>
              <w:instrText xml:space="preserve"> PAGEREF _Toc437894164 \h </w:instrText>
            </w:r>
            <w:r>
              <w:rPr>
                <w:noProof/>
                <w:webHidden/>
              </w:rPr>
            </w:r>
            <w:r>
              <w:rPr>
                <w:noProof/>
                <w:webHidden/>
              </w:rPr>
              <w:fldChar w:fldCharType="separate"/>
            </w:r>
            <w:r w:rsidR="00016ADC">
              <w:rPr>
                <w:noProof/>
                <w:webHidden/>
              </w:rPr>
              <w:t>7</w:t>
            </w:r>
            <w:r>
              <w:rPr>
                <w:noProof/>
                <w:webHidden/>
              </w:rPr>
              <w:fldChar w:fldCharType="end"/>
            </w:r>
          </w:hyperlink>
        </w:p>
        <w:p w14:paraId="6D4FE51F" w14:textId="77777777" w:rsidR="00725D80" w:rsidRDefault="00725D80">
          <w:pPr>
            <w:pStyle w:val="TOC1"/>
            <w:tabs>
              <w:tab w:val="left" w:pos="720"/>
              <w:tab w:val="right" w:leader="dot" w:pos="9350"/>
            </w:tabs>
            <w:rPr>
              <w:b w:val="0"/>
              <w:bCs w:val="0"/>
              <w:noProof/>
              <w:color w:val="auto"/>
              <w:sz w:val="22"/>
              <w:szCs w:val="22"/>
              <w:lang w:eastAsia="en-US"/>
            </w:rPr>
          </w:pPr>
          <w:hyperlink w:anchor="_Toc437894165" w:history="1">
            <w:r w:rsidRPr="000A4E84">
              <w:rPr>
                <w:rStyle w:val="Hyperlink"/>
                <w:noProof/>
              </w:rPr>
              <w:t>3</w:t>
            </w:r>
            <w:r>
              <w:rPr>
                <w:b w:val="0"/>
                <w:bCs w:val="0"/>
                <w:noProof/>
                <w:color w:val="auto"/>
                <w:sz w:val="22"/>
                <w:szCs w:val="22"/>
                <w:lang w:eastAsia="en-US"/>
              </w:rPr>
              <w:tab/>
            </w:r>
            <w:r w:rsidRPr="000A4E84">
              <w:rPr>
                <w:rStyle w:val="Hyperlink"/>
                <w:noProof/>
              </w:rPr>
              <w:t>Results</w:t>
            </w:r>
            <w:r>
              <w:rPr>
                <w:noProof/>
                <w:webHidden/>
              </w:rPr>
              <w:tab/>
            </w:r>
            <w:r>
              <w:rPr>
                <w:noProof/>
                <w:webHidden/>
              </w:rPr>
              <w:fldChar w:fldCharType="begin"/>
            </w:r>
            <w:r>
              <w:rPr>
                <w:noProof/>
                <w:webHidden/>
              </w:rPr>
              <w:instrText xml:space="preserve"> PAGEREF _Toc437894165 \h </w:instrText>
            </w:r>
            <w:r>
              <w:rPr>
                <w:noProof/>
                <w:webHidden/>
              </w:rPr>
            </w:r>
            <w:r>
              <w:rPr>
                <w:noProof/>
                <w:webHidden/>
              </w:rPr>
              <w:fldChar w:fldCharType="separate"/>
            </w:r>
            <w:r w:rsidR="00016ADC">
              <w:rPr>
                <w:noProof/>
                <w:webHidden/>
              </w:rPr>
              <w:t>8</w:t>
            </w:r>
            <w:r>
              <w:rPr>
                <w:noProof/>
                <w:webHidden/>
              </w:rPr>
              <w:fldChar w:fldCharType="end"/>
            </w:r>
          </w:hyperlink>
        </w:p>
        <w:p w14:paraId="2D15D724" w14:textId="77777777" w:rsidR="00725D80" w:rsidRDefault="00725D80">
          <w:pPr>
            <w:pStyle w:val="TOC2"/>
            <w:tabs>
              <w:tab w:val="left" w:pos="720"/>
              <w:tab w:val="right" w:leader="dot" w:pos="9350"/>
            </w:tabs>
            <w:rPr>
              <w:noProof/>
              <w:color w:val="auto"/>
              <w:szCs w:val="22"/>
              <w:lang w:eastAsia="en-US"/>
            </w:rPr>
          </w:pPr>
          <w:hyperlink w:anchor="_Toc437894166" w:history="1">
            <w:r w:rsidRPr="000A4E84">
              <w:rPr>
                <w:rStyle w:val="Hyperlink"/>
                <w:noProof/>
              </w:rPr>
              <w:t>3.1</w:t>
            </w:r>
            <w:r>
              <w:rPr>
                <w:noProof/>
                <w:color w:val="auto"/>
                <w:szCs w:val="22"/>
                <w:lang w:eastAsia="en-US"/>
              </w:rPr>
              <w:tab/>
            </w:r>
            <w:r w:rsidRPr="000A4E84">
              <w:rPr>
                <w:rStyle w:val="Hyperlink"/>
                <w:noProof/>
              </w:rPr>
              <w:t>Without Data Filters</w:t>
            </w:r>
            <w:r>
              <w:rPr>
                <w:noProof/>
                <w:webHidden/>
              </w:rPr>
              <w:tab/>
            </w:r>
            <w:r>
              <w:rPr>
                <w:noProof/>
                <w:webHidden/>
              </w:rPr>
              <w:fldChar w:fldCharType="begin"/>
            </w:r>
            <w:r>
              <w:rPr>
                <w:noProof/>
                <w:webHidden/>
              </w:rPr>
              <w:instrText xml:space="preserve"> PAGEREF _Toc437894166 \h </w:instrText>
            </w:r>
            <w:r>
              <w:rPr>
                <w:noProof/>
                <w:webHidden/>
              </w:rPr>
            </w:r>
            <w:r>
              <w:rPr>
                <w:noProof/>
                <w:webHidden/>
              </w:rPr>
              <w:fldChar w:fldCharType="separate"/>
            </w:r>
            <w:r w:rsidR="00016ADC">
              <w:rPr>
                <w:noProof/>
                <w:webHidden/>
              </w:rPr>
              <w:t>8</w:t>
            </w:r>
            <w:r>
              <w:rPr>
                <w:noProof/>
                <w:webHidden/>
              </w:rPr>
              <w:fldChar w:fldCharType="end"/>
            </w:r>
          </w:hyperlink>
        </w:p>
        <w:p w14:paraId="39EB43BD" w14:textId="77777777" w:rsidR="00725D80" w:rsidRDefault="00725D80">
          <w:pPr>
            <w:pStyle w:val="TOC2"/>
            <w:tabs>
              <w:tab w:val="left" w:pos="720"/>
              <w:tab w:val="right" w:leader="dot" w:pos="9350"/>
            </w:tabs>
            <w:rPr>
              <w:noProof/>
              <w:color w:val="auto"/>
              <w:szCs w:val="22"/>
              <w:lang w:eastAsia="en-US"/>
            </w:rPr>
          </w:pPr>
          <w:hyperlink w:anchor="_Toc437894167" w:history="1">
            <w:r w:rsidRPr="000A4E84">
              <w:rPr>
                <w:rStyle w:val="Hyperlink"/>
                <w:noProof/>
              </w:rPr>
              <w:t>3.2</w:t>
            </w:r>
            <w:r>
              <w:rPr>
                <w:noProof/>
                <w:color w:val="auto"/>
                <w:szCs w:val="22"/>
                <w:lang w:eastAsia="en-US"/>
              </w:rPr>
              <w:tab/>
            </w:r>
            <w:r w:rsidRPr="000A4E84">
              <w:rPr>
                <w:rStyle w:val="Hyperlink"/>
                <w:noProof/>
              </w:rPr>
              <w:t>With Data Filters</w:t>
            </w:r>
            <w:r>
              <w:rPr>
                <w:noProof/>
                <w:webHidden/>
              </w:rPr>
              <w:tab/>
            </w:r>
            <w:r>
              <w:rPr>
                <w:noProof/>
                <w:webHidden/>
              </w:rPr>
              <w:fldChar w:fldCharType="begin"/>
            </w:r>
            <w:r>
              <w:rPr>
                <w:noProof/>
                <w:webHidden/>
              </w:rPr>
              <w:instrText xml:space="preserve"> PAGEREF _Toc437894167 \h </w:instrText>
            </w:r>
            <w:r>
              <w:rPr>
                <w:noProof/>
                <w:webHidden/>
              </w:rPr>
            </w:r>
            <w:r>
              <w:rPr>
                <w:noProof/>
                <w:webHidden/>
              </w:rPr>
              <w:fldChar w:fldCharType="separate"/>
            </w:r>
            <w:r w:rsidR="00016ADC">
              <w:rPr>
                <w:noProof/>
                <w:webHidden/>
              </w:rPr>
              <w:t>9</w:t>
            </w:r>
            <w:r>
              <w:rPr>
                <w:noProof/>
                <w:webHidden/>
              </w:rPr>
              <w:fldChar w:fldCharType="end"/>
            </w:r>
          </w:hyperlink>
        </w:p>
        <w:p w14:paraId="11928454" w14:textId="77777777" w:rsidR="00725D80" w:rsidRDefault="00725D80">
          <w:pPr>
            <w:pStyle w:val="TOC2"/>
            <w:tabs>
              <w:tab w:val="left" w:pos="720"/>
              <w:tab w:val="right" w:leader="dot" w:pos="9350"/>
            </w:tabs>
            <w:rPr>
              <w:noProof/>
              <w:color w:val="auto"/>
              <w:szCs w:val="22"/>
              <w:lang w:eastAsia="en-US"/>
            </w:rPr>
          </w:pPr>
          <w:hyperlink w:anchor="_Toc437894168" w:history="1">
            <w:r w:rsidRPr="000A4E84">
              <w:rPr>
                <w:rStyle w:val="Hyperlink"/>
                <w:noProof/>
              </w:rPr>
              <w:t>3.3</w:t>
            </w:r>
            <w:r>
              <w:rPr>
                <w:noProof/>
                <w:color w:val="auto"/>
                <w:szCs w:val="22"/>
                <w:lang w:eastAsia="en-US"/>
              </w:rPr>
              <w:tab/>
            </w:r>
            <w:r w:rsidRPr="000A4E84">
              <w:rPr>
                <w:rStyle w:val="Hyperlink"/>
                <w:noProof/>
              </w:rPr>
              <w:t>Performance</w:t>
            </w:r>
            <w:r>
              <w:rPr>
                <w:noProof/>
                <w:webHidden/>
              </w:rPr>
              <w:tab/>
            </w:r>
            <w:r>
              <w:rPr>
                <w:noProof/>
                <w:webHidden/>
              </w:rPr>
              <w:fldChar w:fldCharType="begin"/>
            </w:r>
            <w:r>
              <w:rPr>
                <w:noProof/>
                <w:webHidden/>
              </w:rPr>
              <w:instrText xml:space="preserve"> PAGEREF _Toc437894168 \h </w:instrText>
            </w:r>
            <w:r>
              <w:rPr>
                <w:noProof/>
                <w:webHidden/>
              </w:rPr>
            </w:r>
            <w:r>
              <w:rPr>
                <w:noProof/>
                <w:webHidden/>
              </w:rPr>
              <w:fldChar w:fldCharType="separate"/>
            </w:r>
            <w:r w:rsidR="00016ADC">
              <w:rPr>
                <w:noProof/>
                <w:webHidden/>
              </w:rPr>
              <w:t>10</w:t>
            </w:r>
            <w:r>
              <w:rPr>
                <w:noProof/>
                <w:webHidden/>
              </w:rPr>
              <w:fldChar w:fldCharType="end"/>
            </w:r>
          </w:hyperlink>
        </w:p>
        <w:p w14:paraId="3CEB35C0" w14:textId="77777777" w:rsidR="00725D80" w:rsidRDefault="00725D80">
          <w:pPr>
            <w:pStyle w:val="TOC1"/>
            <w:tabs>
              <w:tab w:val="left" w:pos="720"/>
              <w:tab w:val="right" w:leader="dot" w:pos="9350"/>
            </w:tabs>
            <w:rPr>
              <w:b w:val="0"/>
              <w:bCs w:val="0"/>
              <w:noProof/>
              <w:color w:val="auto"/>
              <w:sz w:val="22"/>
              <w:szCs w:val="22"/>
              <w:lang w:eastAsia="en-US"/>
            </w:rPr>
          </w:pPr>
          <w:hyperlink w:anchor="_Toc437894169" w:history="1">
            <w:r w:rsidRPr="000A4E84">
              <w:rPr>
                <w:rStyle w:val="Hyperlink"/>
                <w:noProof/>
              </w:rPr>
              <w:t>4</w:t>
            </w:r>
            <w:r>
              <w:rPr>
                <w:b w:val="0"/>
                <w:bCs w:val="0"/>
                <w:noProof/>
                <w:color w:val="auto"/>
                <w:sz w:val="22"/>
                <w:szCs w:val="22"/>
                <w:lang w:eastAsia="en-US"/>
              </w:rPr>
              <w:tab/>
            </w:r>
            <w:r w:rsidRPr="000A4E84">
              <w:rPr>
                <w:rStyle w:val="Hyperlink"/>
                <w:noProof/>
              </w:rPr>
              <w:t>Future Scope</w:t>
            </w:r>
            <w:r>
              <w:rPr>
                <w:noProof/>
                <w:webHidden/>
              </w:rPr>
              <w:tab/>
            </w:r>
            <w:r>
              <w:rPr>
                <w:noProof/>
                <w:webHidden/>
              </w:rPr>
              <w:fldChar w:fldCharType="begin"/>
            </w:r>
            <w:r>
              <w:rPr>
                <w:noProof/>
                <w:webHidden/>
              </w:rPr>
              <w:instrText xml:space="preserve"> PAGEREF _Toc437894169 \h </w:instrText>
            </w:r>
            <w:r>
              <w:rPr>
                <w:noProof/>
                <w:webHidden/>
              </w:rPr>
            </w:r>
            <w:r>
              <w:rPr>
                <w:noProof/>
                <w:webHidden/>
              </w:rPr>
              <w:fldChar w:fldCharType="separate"/>
            </w:r>
            <w:r w:rsidR="00016ADC">
              <w:rPr>
                <w:noProof/>
                <w:webHidden/>
              </w:rPr>
              <w:t>10</w:t>
            </w:r>
            <w:r>
              <w:rPr>
                <w:noProof/>
                <w:webHidden/>
              </w:rPr>
              <w:fldChar w:fldCharType="end"/>
            </w:r>
          </w:hyperlink>
        </w:p>
        <w:p w14:paraId="2679D92C" w14:textId="77777777" w:rsidR="00725D80" w:rsidRDefault="00725D80">
          <w:pPr>
            <w:pStyle w:val="TOC1"/>
            <w:tabs>
              <w:tab w:val="left" w:pos="720"/>
              <w:tab w:val="right" w:leader="dot" w:pos="9350"/>
            </w:tabs>
            <w:rPr>
              <w:b w:val="0"/>
              <w:bCs w:val="0"/>
              <w:noProof/>
              <w:color w:val="auto"/>
              <w:sz w:val="22"/>
              <w:szCs w:val="22"/>
              <w:lang w:eastAsia="en-US"/>
            </w:rPr>
          </w:pPr>
          <w:hyperlink w:anchor="_Toc437894170" w:history="1">
            <w:r w:rsidRPr="000A4E84">
              <w:rPr>
                <w:rStyle w:val="Hyperlink"/>
                <w:noProof/>
              </w:rPr>
              <w:t>5</w:t>
            </w:r>
            <w:r>
              <w:rPr>
                <w:b w:val="0"/>
                <w:bCs w:val="0"/>
                <w:noProof/>
                <w:color w:val="auto"/>
                <w:sz w:val="22"/>
                <w:szCs w:val="22"/>
                <w:lang w:eastAsia="en-US"/>
              </w:rPr>
              <w:tab/>
            </w:r>
            <w:r w:rsidRPr="000A4E84">
              <w:rPr>
                <w:rStyle w:val="Hyperlink"/>
                <w:noProof/>
              </w:rPr>
              <w:t>Project Public Repository</w:t>
            </w:r>
            <w:r>
              <w:rPr>
                <w:noProof/>
                <w:webHidden/>
              </w:rPr>
              <w:tab/>
            </w:r>
            <w:r>
              <w:rPr>
                <w:noProof/>
                <w:webHidden/>
              </w:rPr>
              <w:fldChar w:fldCharType="begin"/>
            </w:r>
            <w:r>
              <w:rPr>
                <w:noProof/>
                <w:webHidden/>
              </w:rPr>
              <w:instrText xml:space="preserve"> PAGEREF _Toc437894170 \h </w:instrText>
            </w:r>
            <w:r>
              <w:rPr>
                <w:noProof/>
                <w:webHidden/>
              </w:rPr>
            </w:r>
            <w:r>
              <w:rPr>
                <w:noProof/>
                <w:webHidden/>
              </w:rPr>
              <w:fldChar w:fldCharType="separate"/>
            </w:r>
            <w:r w:rsidR="00016ADC">
              <w:rPr>
                <w:noProof/>
                <w:webHidden/>
              </w:rPr>
              <w:t>10</w:t>
            </w:r>
            <w:r>
              <w:rPr>
                <w:noProof/>
                <w:webHidden/>
              </w:rPr>
              <w:fldChar w:fldCharType="end"/>
            </w:r>
          </w:hyperlink>
        </w:p>
        <w:p w14:paraId="2B8D3F55" w14:textId="77777777" w:rsidR="00725D80" w:rsidRDefault="00725D80">
          <w:pPr>
            <w:pStyle w:val="TOC1"/>
            <w:tabs>
              <w:tab w:val="left" w:pos="720"/>
              <w:tab w:val="right" w:leader="dot" w:pos="9350"/>
            </w:tabs>
            <w:rPr>
              <w:b w:val="0"/>
              <w:bCs w:val="0"/>
              <w:noProof/>
              <w:color w:val="auto"/>
              <w:sz w:val="22"/>
              <w:szCs w:val="22"/>
              <w:lang w:eastAsia="en-US"/>
            </w:rPr>
          </w:pPr>
          <w:hyperlink w:anchor="_Toc437894171" w:history="1">
            <w:r w:rsidRPr="000A4E84">
              <w:rPr>
                <w:rStyle w:val="Hyperlink"/>
                <w:noProof/>
              </w:rPr>
              <w:t>6</w:t>
            </w:r>
            <w:r>
              <w:rPr>
                <w:b w:val="0"/>
                <w:bCs w:val="0"/>
                <w:noProof/>
                <w:color w:val="auto"/>
                <w:sz w:val="22"/>
                <w:szCs w:val="22"/>
                <w:lang w:eastAsia="en-US"/>
              </w:rPr>
              <w:tab/>
            </w:r>
            <w:r w:rsidRPr="000A4E84">
              <w:rPr>
                <w:rStyle w:val="Hyperlink"/>
                <w:noProof/>
              </w:rPr>
              <w:t>Reference</w:t>
            </w:r>
            <w:r>
              <w:rPr>
                <w:noProof/>
                <w:webHidden/>
              </w:rPr>
              <w:tab/>
            </w:r>
            <w:r>
              <w:rPr>
                <w:noProof/>
                <w:webHidden/>
              </w:rPr>
              <w:fldChar w:fldCharType="begin"/>
            </w:r>
            <w:r>
              <w:rPr>
                <w:noProof/>
                <w:webHidden/>
              </w:rPr>
              <w:instrText xml:space="preserve"> PAGEREF _Toc437894171 \h </w:instrText>
            </w:r>
            <w:r>
              <w:rPr>
                <w:noProof/>
                <w:webHidden/>
              </w:rPr>
            </w:r>
            <w:r>
              <w:rPr>
                <w:noProof/>
                <w:webHidden/>
              </w:rPr>
              <w:fldChar w:fldCharType="separate"/>
            </w:r>
            <w:r w:rsidR="00016ADC">
              <w:rPr>
                <w:noProof/>
                <w:webHidden/>
              </w:rPr>
              <w:t>11</w:t>
            </w:r>
            <w:r>
              <w:rPr>
                <w:noProof/>
                <w:webHidden/>
              </w:rPr>
              <w:fldChar w:fldCharType="end"/>
            </w:r>
          </w:hyperlink>
        </w:p>
        <w:p w14:paraId="5D30899D" w14:textId="40C8CB6E" w:rsidR="0024479A" w:rsidRDefault="0024479A" w:rsidP="00B91B6B">
          <w:r>
            <w:rPr>
              <w:noProof/>
            </w:rPr>
            <w:fldChar w:fldCharType="end"/>
          </w:r>
        </w:p>
      </w:sdtContent>
    </w:sdt>
    <w:p w14:paraId="678CCC57" w14:textId="5313D5D6" w:rsidR="00743209" w:rsidRPr="004B37C0" w:rsidRDefault="00743209" w:rsidP="00B91B6B">
      <w:pPr>
        <w:sectPr w:rsidR="00743209" w:rsidRPr="004B37C0">
          <w:headerReference w:type="default" r:id="rId16"/>
          <w:pgSz w:w="12240" w:h="15840" w:code="1"/>
          <w:pgMar w:top="1080" w:right="1440" w:bottom="1080" w:left="1440" w:header="720" w:footer="576" w:gutter="0"/>
          <w:pgNumType w:start="0"/>
          <w:cols w:space="720"/>
          <w:titlePg/>
          <w:docGrid w:linePitch="360"/>
        </w:sectPr>
      </w:pPr>
    </w:p>
    <w:p w14:paraId="1F882429" w14:textId="77777777" w:rsidR="00743209" w:rsidRDefault="008F057A" w:rsidP="00B91B6B">
      <w:pPr>
        <w:pStyle w:val="Heading1"/>
      </w:pPr>
      <w:bookmarkStart w:id="1" w:name="_Toc437870141"/>
      <w:bookmarkStart w:id="2" w:name="_Toc437894152"/>
      <w:r>
        <w:lastRenderedPageBreak/>
        <w:t>Abstract</w:t>
      </w:r>
      <w:bookmarkEnd w:id="1"/>
      <w:bookmarkEnd w:id="2"/>
      <w:r w:rsidR="004B37C0">
        <w:tab/>
      </w:r>
    </w:p>
    <w:p w14:paraId="674D204A" w14:textId="1A569E73" w:rsidR="004B37C0" w:rsidRDefault="00C2426D" w:rsidP="00B91B6B">
      <w:sdt>
        <w:sdtPr>
          <w:id w:val="1868870122"/>
          <w15:appearance w15:val="hidden"/>
        </w:sdtPr>
        <w:sdtEndPr/>
        <w:sdtContent/>
      </w:sdt>
      <w:r w:rsidR="004B37C0" w:rsidRPr="004B37C0">
        <w:t xml:space="preserve">In this project we will create an artificial agent </w:t>
      </w:r>
      <w:r w:rsidR="004B37C0" w:rsidRPr="00F736CF">
        <w:t>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p>
    <w:p w14:paraId="24F75668" w14:textId="77777777" w:rsidR="0005230B" w:rsidRDefault="0005230B" w:rsidP="00B91B6B"/>
    <w:p w14:paraId="14DCA39B" w14:textId="77777777" w:rsidR="00743209" w:rsidRDefault="00B25112" w:rsidP="00B91B6B">
      <w:pPr>
        <w:pStyle w:val="Heading1"/>
      </w:pPr>
      <w:bookmarkStart w:id="3" w:name="_Toc242942528"/>
      <w:bookmarkStart w:id="4" w:name="_Toc342399970"/>
      <w:bookmarkStart w:id="5" w:name="_Toc437870142"/>
      <w:bookmarkStart w:id="6" w:name="_Toc437894153"/>
      <w:r>
        <w:t>Methodology</w:t>
      </w:r>
      <w:bookmarkEnd w:id="3"/>
      <w:bookmarkEnd w:id="4"/>
      <w:bookmarkEnd w:id="5"/>
      <w:bookmarkEnd w:id="6"/>
    </w:p>
    <w:p w14:paraId="6F7D3A49" w14:textId="77777777" w:rsidR="005965F5" w:rsidRDefault="007E050E" w:rsidP="00B91B6B">
      <w:r>
        <w:t xml:space="preserve">We have used concepts of supervised learning to come up with a prediction algorithm which is derived from KNN. </w:t>
      </w:r>
    </w:p>
    <w:p w14:paraId="3231FF93" w14:textId="77777777" w:rsidR="00CD00F7" w:rsidRPr="00E9209F" w:rsidRDefault="007E050E" w:rsidP="00B91B6B">
      <w:r w:rsidRPr="007E050E">
        <w:t>The KNN algorithm or the k-Nearest Neighbors Algorithm is a non-parametric lazy learning algorithm. [1]</w:t>
      </w:r>
      <w:r w:rsidR="005965F5">
        <w:t>. K</w:t>
      </w:r>
      <w:r w:rsidR="00FA211A" w:rsidRPr="00FA211A">
        <w:t xml:space="preserve">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r w:rsidR="00583F16" w:rsidRPr="00FA211A">
        <w:t>.</w:t>
      </w:r>
      <w:r w:rsidR="00583F16" w:rsidRPr="00CD00F7">
        <w:t xml:space="preserve"> [</w:t>
      </w:r>
      <w:r w:rsidR="00CD00F7" w:rsidRPr="00CD00F7">
        <w:t>2</w:t>
      </w:r>
      <w:r w:rsidR="00583F16" w:rsidRPr="00CD00F7">
        <w:t>]</w:t>
      </w:r>
      <w:r w:rsidR="00583F16" w:rsidRPr="00E9209F">
        <w:t xml:space="preserve"> </w:t>
      </w:r>
      <w:r w:rsidR="00583F16" w:rsidRPr="00583F16">
        <w:t>The</w:t>
      </w:r>
      <w:r w:rsidR="00CD00F7" w:rsidRPr="00CD00F7">
        <w:t xml:space="preserve"> model for </w:t>
      </w:r>
      <w:r w:rsidR="00CD00F7">
        <w:t>K</w:t>
      </w:r>
      <w:r w:rsidR="00CD00F7" w:rsidRPr="00CD00F7">
        <w:t xml:space="preserve">NN is the entire training dataset. When a prediction is required for </w:t>
      </w:r>
      <w:r w:rsidR="00583F16" w:rsidRPr="00CD00F7">
        <w:t>an</w:t>
      </w:r>
      <w:r w:rsidR="00CD00F7" w:rsidRPr="00CD00F7">
        <w:t xml:space="preserve"> unseen data instance, the </w:t>
      </w:r>
      <w:r w:rsidR="00CD00F7">
        <w:t>K</w:t>
      </w:r>
      <w:r w:rsidR="00CD00F7" w:rsidRPr="00CD00F7">
        <w:t>NN algorithm will search through the training dataset for the k-most similar instances. The prediction attribute of the most similar instances is summarized and returned as the prediction for the unseen instance.</w:t>
      </w:r>
      <w:r w:rsidR="00CD00F7">
        <w:t xml:space="preserve"> </w:t>
      </w:r>
      <w:r w:rsidR="00CD00F7" w:rsidRPr="00CD00F7">
        <w:t>The similarity measure is dependent on the type of data. For real-valued data, the Euclidean distance can be used. Other types of data such as categorical or binary data, Hamming distance can be used</w:t>
      </w:r>
      <w:r w:rsidR="00583F16" w:rsidRPr="00CD00F7">
        <w:t>.</w:t>
      </w:r>
      <w:r w:rsidR="00583F16" w:rsidRPr="00E9209F">
        <w:t xml:space="preserve"> [</w:t>
      </w:r>
      <w:r w:rsidR="00CD00F7" w:rsidRPr="00E9209F">
        <w:t>3]</w:t>
      </w:r>
    </w:p>
    <w:p w14:paraId="66E19E1D" w14:textId="594ECA29" w:rsidR="00CE21A9" w:rsidRDefault="00583F16" w:rsidP="00B91B6B">
      <w:r>
        <w:t>For our custom algorithm we have leveraged from the nearest neighbor measure from the KNN to formulate the prediction score for each sample.</w:t>
      </w:r>
      <w:r w:rsidR="00CE21A9">
        <w:t xml:space="preserve"> Further is an explanation of our </w:t>
      </w:r>
      <w:r w:rsidR="000A15AC">
        <w:t>data modelling and algorithm</w:t>
      </w:r>
      <w:r w:rsidR="00CE21A9">
        <w:t>:</w:t>
      </w:r>
      <w:r>
        <w:t xml:space="preserve"> </w:t>
      </w:r>
    </w:p>
    <w:p w14:paraId="3DC8FDFD" w14:textId="77777777" w:rsidR="00C27B98" w:rsidRDefault="00C27B98" w:rsidP="00B91B6B"/>
    <w:p w14:paraId="136608AF" w14:textId="4C67EC47" w:rsidR="00CE21A9" w:rsidRDefault="00CE21A9" w:rsidP="00E2246D">
      <w:pPr>
        <w:pStyle w:val="Heading2"/>
      </w:pPr>
      <w:bookmarkStart w:id="7" w:name="_Toc437894154"/>
      <w:r>
        <w:t>Data Modelling</w:t>
      </w:r>
      <w:bookmarkEnd w:id="7"/>
    </w:p>
    <w:p w14:paraId="267B207D" w14:textId="2CF610A0" w:rsidR="00B91B6B" w:rsidRPr="00B91B6B" w:rsidRDefault="00B91B6B" w:rsidP="00B91B6B">
      <w:r w:rsidRPr="00B91B6B">
        <w:t xml:space="preserve">We have used the yelp dataset in our project. To work with the huge dataset, we uploaded the entire dataset </w:t>
      </w:r>
      <w:r>
        <w:t>into</w:t>
      </w:r>
      <w:r w:rsidRPr="00B91B6B">
        <w:t xml:space="preserve"> </w:t>
      </w:r>
      <w:proofErr w:type="spellStart"/>
      <w:r w:rsidRPr="00B91B6B">
        <w:t>mongodb</w:t>
      </w:r>
      <w:proofErr w:type="spellEnd"/>
      <w:r w:rsidRPr="00B91B6B">
        <w:t xml:space="preserve">. From this dataset, we found out a user who has the maximum number of reviews and created a </w:t>
      </w:r>
      <w:proofErr w:type="spellStart"/>
      <w:r w:rsidRPr="00B91B6B">
        <w:t>json</w:t>
      </w:r>
      <w:proofErr w:type="spellEnd"/>
      <w:r w:rsidRPr="00B91B6B">
        <w:t xml:space="preserve"> file from the reviews of this user and the corresponding business. </w:t>
      </w:r>
    </w:p>
    <w:p w14:paraId="43268A63" w14:textId="36D1FE8D" w:rsidR="00583F16" w:rsidRDefault="00B91B6B" w:rsidP="00B91B6B">
      <w:r>
        <w:t xml:space="preserve">The </w:t>
      </w:r>
      <w:proofErr w:type="spellStart"/>
      <w:r>
        <w:t>json</w:t>
      </w:r>
      <w:proofErr w:type="spellEnd"/>
      <w:r>
        <w:t xml:space="preserve"> file we are using in this project includes the reviews of one user and the details about the reviewed business. This generated </w:t>
      </w:r>
      <w:proofErr w:type="spellStart"/>
      <w:r>
        <w:t>json</w:t>
      </w:r>
      <w:proofErr w:type="spellEnd"/>
      <w:r>
        <w:t xml:space="preserve"> is inbound to our system which has the following </w:t>
      </w:r>
      <w:r w:rsidR="00CE21A9">
        <w:t>data models</w:t>
      </w:r>
      <w:r>
        <w:t>:</w:t>
      </w:r>
    </w:p>
    <w:p w14:paraId="3897C597" w14:textId="77777777" w:rsidR="00583F16" w:rsidRPr="00583F16" w:rsidRDefault="00583F16" w:rsidP="000E53F9">
      <w:pPr>
        <w:pStyle w:val="ListParagraph"/>
      </w:pPr>
      <w:r w:rsidRPr="00583F16">
        <w:t>User Model</w:t>
      </w:r>
    </w:p>
    <w:p w14:paraId="32C9F170" w14:textId="32828E69" w:rsidR="00583F16" w:rsidRDefault="00583F16" w:rsidP="000E53F9">
      <w:pPr>
        <w:pStyle w:val="ListParagraph"/>
      </w:pPr>
      <w:r w:rsidRPr="000E53F9">
        <w:t>Business</w:t>
      </w:r>
      <w:r w:rsidRPr="00583F16">
        <w:t xml:space="preserve"> Model </w:t>
      </w:r>
    </w:p>
    <w:p w14:paraId="08403394" w14:textId="77777777" w:rsidR="00583F16" w:rsidRDefault="00583F16" w:rsidP="00E2246D">
      <w:pPr>
        <w:pStyle w:val="Heading3"/>
      </w:pPr>
      <w:bookmarkStart w:id="8" w:name="_Toc437894155"/>
      <w:r>
        <w:t>User Model</w:t>
      </w:r>
      <w:bookmarkEnd w:id="8"/>
    </w:p>
    <w:p w14:paraId="220758BC" w14:textId="57B21EBF" w:rsidR="005C504B" w:rsidRDefault="00AF098F" w:rsidP="00B91B6B">
      <w:r>
        <w:t>The user model represents the user interacti</w:t>
      </w:r>
      <w:r w:rsidR="005965F5">
        <w:t>ng with the system. We have us</w:t>
      </w:r>
      <w:r w:rsidR="005C504B">
        <w:t>ed passive learning over an existing data set to train the user model. The user model has the following attributes:</w:t>
      </w:r>
    </w:p>
    <w:p w14:paraId="0EE3DEF8" w14:textId="11079910" w:rsidR="005C504B" w:rsidRPr="005E1D80" w:rsidRDefault="005C504B" w:rsidP="005E1D80">
      <w:pPr>
        <w:pStyle w:val="ListBullet"/>
      </w:pPr>
      <w:bookmarkStart w:id="9" w:name="OLE_LINK1"/>
      <w:r w:rsidRPr="005E1D80">
        <w:t xml:space="preserve">User </w:t>
      </w:r>
      <w:r w:rsidR="00BF6469" w:rsidRPr="005E1D80">
        <w:t>I</w:t>
      </w:r>
      <w:r w:rsidRPr="005E1D80">
        <w:t>d</w:t>
      </w:r>
      <w:r w:rsidR="00BF6469" w:rsidRPr="005E1D80">
        <w:t xml:space="preserve">: </w:t>
      </w:r>
      <w:r w:rsidR="00E53308" w:rsidRPr="005E1D80">
        <w:t xml:space="preserve">Id </w:t>
      </w:r>
      <w:r w:rsidR="00BF6469" w:rsidRPr="005E1D80">
        <w:t>of the user.</w:t>
      </w:r>
    </w:p>
    <w:p w14:paraId="5BD382F1" w14:textId="715ED019" w:rsidR="00BF6469" w:rsidRPr="005E1D80" w:rsidRDefault="00BF6469" w:rsidP="005E1D80">
      <w:pPr>
        <w:pStyle w:val="ListBullet"/>
      </w:pPr>
      <w:r w:rsidRPr="005E1D80">
        <w:t>Name : Name of the user</w:t>
      </w:r>
    </w:p>
    <w:p w14:paraId="2F6646ED" w14:textId="0884028E" w:rsidR="0024479A" w:rsidRPr="005E1D80" w:rsidRDefault="0024479A" w:rsidP="005E1D80">
      <w:pPr>
        <w:pStyle w:val="ListBullet"/>
      </w:pPr>
      <w:r w:rsidRPr="005E1D80">
        <w:lastRenderedPageBreak/>
        <w:t xml:space="preserve">Location </w:t>
      </w:r>
      <w:r w:rsidR="00BF6469" w:rsidRPr="005E1D80">
        <w:t>Latitude</w:t>
      </w:r>
      <w:r w:rsidR="00E53308" w:rsidRPr="005E1D80">
        <w:t xml:space="preserve"> (</w:t>
      </w:r>
      <w:r w:rsidR="00BF6469" w:rsidRPr="005E1D80">
        <w:t>Filter</w:t>
      </w:r>
      <w:r w:rsidR="008B3F50" w:rsidRPr="005E1D80">
        <w:rPr>
          <w:rStyle w:val="FootnoteReference"/>
          <w:color w:val="000000" w:themeColor="text1"/>
          <w:szCs w:val="22"/>
        </w:rPr>
        <w:footnoteReference w:id="2"/>
      </w:r>
      <w:r w:rsidR="00BF6469" w:rsidRPr="005E1D80">
        <w:t>)</w:t>
      </w:r>
      <w:r w:rsidR="00E53308" w:rsidRPr="005E1D80">
        <w:t xml:space="preserve"> </w:t>
      </w:r>
      <w:r w:rsidR="00BF6469" w:rsidRPr="005E1D80">
        <w:t xml:space="preserve">: Current </w:t>
      </w:r>
      <w:r w:rsidR="00E53308" w:rsidRPr="005E1D80">
        <w:t xml:space="preserve">Latitude </w:t>
      </w:r>
      <w:r w:rsidR="00BF6469" w:rsidRPr="005E1D80">
        <w:t xml:space="preserve">of the user </w:t>
      </w:r>
    </w:p>
    <w:p w14:paraId="0E00409E" w14:textId="3EAAF74E" w:rsidR="00BF6469" w:rsidRPr="005E1D80" w:rsidRDefault="00BF6469" w:rsidP="005E1D80">
      <w:pPr>
        <w:pStyle w:val="ListBullet"/>
      </w:pPr>
      <w:r w:rsidRPr="005E1D80">
        <w:t>Location Latitude</w:t>
      </w:r>
      <w:r w:rsidR="00E53308" w:rsidRPr="005E1D80">
        <w:t xml:space="preserve"> </w:t>
      </w:r>
      <w:r w:rsidRPr="005E1D80">
        <w:t>(Filter)</w:t>
      </w:r>
      <w:r w:rsidR="00E53308" w:rsidRPr="005E1D80">
        <w:t xml:space="preserve"> </w:t>
      </w:r>
      <w:r w:rsidRPr="005E1D80">
        <w:t xml:space="preserve">: Current </w:t>
      </w:r>
      <w:r w:rsidR="00E53308" w:rsidRPr="005E1D80">
        <w:t xml:space="preserve">Longitude </w:t>
      </w:r>
      <w:r w:rsidRPr="005E1D80">
        <w:t>of the user</w:t>
      </w:r>
    </w:p>
    <w:p w14:paraId="56ED8C2F" w14:textId="5A864C74" w:rsidR="005C504B" w:rsidRPr="005E1D80" w:rsidRDefault="00BF6469" w:rsidP="005E1D80">
      <w:pPr>
        <w:pStyle w:val="ListBullet"/>
      </w:pPr>
      <w:r w:rsidRPr="005E1D80">
        <w:t>Music (</w:t>
      </w:r>
      <w:r w:rsidR="00EE4E53" w:rsidRPr="005E1D80">
        <w:t xml:space="preserve">KNN </w:t>
      </w:r>
      <w:r w:rsidRPr="005E1D80">
        <w:t>Class</w:t>
      </w:r>
      <w:r w:rsidR="00E53308" w:rsidRPr="005E1D80">
        <w:t>):</w:t>
      </w:r>
      <w:r w:rsidRPr="005E1D80">
        <w:t xml:space="preserve"> Specifying the type of </w:t>
      </w:r>
      <w:r w:rsidR="00252727">
        <w:t xml:space="preserve">music </w:t>
      </w:r>
      <w:r w:rsidRPr="005E1D80">
        <w:t>user like. It is also used as a class in KNN</w:t>
      </w:r>
      <w:r w:rsidRPr="005E1D80">
        <w:tab/>
      </w:r>
    </w:p>
    <w:p w14:paraId="7227DAD6" w14:textId="79F6F607" w:rsidR="005C504B" w:rsidRPr="005E1D80" w:rsidRDefault="005C504B" w:rsidP="005E1D80">
      <w:pPr>
        <w:pStyle w:val="ListBullet"/>
      </w:pPr>
      <w:r w:rsidRPr="005E1D80">
        <w:t>Ambience</w:t>
      </w:r>
      <w:r w:rsidR="00BF6469" w:rsidRPr="005E1D80">
        <w:t xml:space="preserve"> (</w:t>
      </w:r>
      <w:r w:rsidR="00EE4E53" w:rsidRPr="005E1D80">
        <w:t xml:space="preserve">KNN </w:t>
      </w:r>
      <w:r w:rsidR="00494F4A" w:rsidRPr="005E1D80">
        <w:t>Class</w:t>
      </w:r>
      <w:r w:rsidR="00BF6469" w:rsidRPr="005E1D80">
        <w:t>): Type of ambience user prefers in a restaurant. It is also used as a class in KNN</w:t>
      </w:r>
    </w:p>
    <w:p w14:paraId="46BC589B" w14:textId="525A0D65" w:rsidR="00BF6469" w:rsidRPr="005E1D80" w:rsidRDefault="005C504B" w:rsidP="005E1D80">
      <w:pPr>
        <w:pStyle w:val="ListBullet"/>
      </w:pPr>
      <w:r w:rsidRPr="005E1D80">
        <w:t>Good for</w:t>
      </w:r>
      <w:r w:rsidR="00494F4A" w:rsidRPr="005E1D80">
        <w:t xml:space="preserve"> </w:t>
      </w:r>
      <w:r w:rsidR="00BF6469" w:rsidRPr="005E1D80">
        <w:t xml:space="preserve">(KNN Class): </w:t>
      </w:r>
      <w:r w:rsidR="00E53308" w:rsidRPr="005E1D80">
        <w:t>Good for features in a restaurant that user prefers</w:t>
      </w:r>
      <w:r w:rsidR="00BF6469" w:rsidRPr="005E1D80">
        <w:t>. It is also used as a class in KNN</w:t>
      </w:r>
    </w:p>
    <w:p w14:paraId="6D8BB415" w14:textId="3A057807" w:rsidR="00BF6469" w:rsidRPr="005E1D80" w:rsidRDefault="005C504B" w:rsidP="005E1D80">
      <w:pPr>
        <w:pStyle w:val="ListBullet"/>
      </w:pPr>
      <w:r w:rsidRPr="005E1D80">
        <w:t>Category</w:t>
      </w:r>
      <w:r w:rsidR="00494F4A" w:rsidRPr="005E1D80">
        <w:t xml:space="preserve"> </w:t>
      </w:r>
      <w:r w:rsidR="00BF6469" w:rsidRPr="005E1D80">
        <w:t xml:space="preserve">(KNN Class): Type of </w:t>
      </w:r>
      <w:r w:rsidR="00E53308" w:rsidRPr="005E1D80">
        <w:t xml:space="preserve">food </w:t>
      </w:r>
      <w:r w:rsidR="00BF6469" w:rsidRPr="005E1D80">
        <w:t>user prefers in a restaurant. It is also used as a class in KNN</w:t>
      </w:r>
    </w:p>
    <w:p w14:paraId="689C51C4" w14:textId="73A166CA" w:rsidR="00BF6469" w:rsidRPr="005E1D80" w:rsidRDefault="005C504B" w:rsidP="005E1D80">
      <w:pPr>
        <w:pStyle w:val="ListBullet"/>
      </w:pPr>
      <w:r w:rsidRPr="005E1D80">
        <w:t>Dietary Restrictions</w:t>
      </w:r>
      <w:r w:rsidR="00494F4A" w:rsidRPr="005E1D80">
        <w:t xml:space="preserve"> </w:t>
      </w:r>
      <w:r w:rsidR="00BF6469" w:rsidRPr="005E1D80">
        <w:t xml:space="preserve">(KNN Class): </w:t>
      </w:r>
      <w:r w:rsidR="00E53308" w:rsidRPr="005E1D80">
        <w:t>Any dietary restriction that user considers while going to a restaurant</w:t>
      </w:r>
      <w:r w:rsidR="00BF6469" w:rsidRPr="005E1D80">
        <w:t>. It is also used as a class in KNN</w:t>
      </w:r>
    </w:p>
    <w:p w14:paraId="21FB754F" w14:textId="327C9541" w:rsidR="00BF6469" w:rsidRPr="005E1D80" w:rsidRDefault="005C504B" w:rsidP="005E1D80">
      <w:pPr>
        <w:pStyle w:val="ListBullet"/>
      </w:pPr>
      <w:r w:rsidRPr="005E1D80">
        <w:t>Alcohol</w:t>
      </w:r>
      <w:r w:rsidR="00EE4E53" w:rsidRPr="005E1D80">
        <w:t xml:space="preserve"> </w:t>
      </w:r>
      <w:r w:rsidR="00BF6469" w:rsidRPr="005E1D80">
        <w:t xml:space="preserve">(KNN Class): </w:t>
      </w:r>
      <w:r w:rsidR="00E53308" w:rsidRPr="005E1D80">
        <w:t xml:space="preserve">Alcohol preference of the user, </w:t>
      </w:r>
      <w:r w:rsidR="00BF6469" w:rsidRPr="005E1D80">
        <w:t>in a restaurant. It is also used as a class in KNN</w:t>
      </w:r>
    </w:p>
    <w:p w14:paraId="37D7B364" w14:textId="06FEAA2B" w:rsidR="00BF6469" w:rsidRPr="005E1D80" w:rsidRDefault="005C504B" w:rsidP="005E1D80">
      <w:pPr>
        <w:pStyle w:val="ListBullet"/>
      </w:pPr>
      <w:r w:rsidRPr="005E1D80">
        <w:t>Attire</w:t>
      </w:r>
      <w:r w:rsidR="00EE4E53" w:rsidRPr="005E1D80">
        <w:t xml:space="preserve"> </w:t>
      </w:r>
      <w:r w:rsidR="00BF6469" w:rsidRPr="005E1D80">
        <w:t xml:space="preserve">(KNN Class): </w:t>
      </w:r>
      <w:r w:rsidR="00E53308" w:rsidRPr="005E1D80">
        <w:t>Attire preference of the user, in a restaurant</w:t>
      </w:r>
      <w:r w:rsidR="00BF6469" w:rsidRPr="005E1D80">
        <w:t>. It is also used as a class in KNN</w:t>
      </w:r>
    </w:p>
    <w:p w14:paraId="626061A6" w14:textId="46E6B62E" w:rsidR="00BF6469" w:rsidRPr="005E1D80" w:rsidRDefault="005C504B" w:rsidP="005E1D80">
      <w:pPr>
        <w:pStyle w:val="ListBullet"/>
      </w:pPr>
      <w:r w:rsidRPr="005E1D80">
        <w:t>Price range</w:t>
      </w:r>
      <w:r w:rsidR="00EE4E53" w:rsidRPr="005E1D80">
        <w:t xml:space="preserve"> </w:t>
      </w:r>
      <w:r w:rsidR="00BF6469" w:rsidRPr="005E1D80">
        <w:t xml:space="preserve">(KNN Class): </w:t>
      </w:r>
      <w:r w:rsidR="00E53308" w:rsidRPr="005E1D80">
        <w:t xml:space="preserve">Price Range for the </w:t>
      </w:r>
      <w:r w:rsidR="00BF6469" w:rsidRPr="005E1D80">
        <w:t xml:space="preserve">user </w:t>
      </w:r>
      <w:r w:rsidR="00E53308" w:rsidRPr="005E1D80">
        <w:t xml:space="preserve">for </w:t>
      </w:r>
      <w:r w:rsidR="00BF6469" w:rsidRPr="005E1D80">
        <w:t>a restaurant. It is also used as a class in KNN</w:t>
      </w:r>
    </w:p>
    <w:p w14:paraId="1626ED38" w14:textId="4876473E" w:rsidR="00BF6469" w:rsidRPr="005E1D80" w:rsidRDefault="005C504B" w:rsidP="005E1D80">
      <w:pPr>
        <w:pStyle w:val="ListBullet"/>
      </w:pPr>
      <w:r w:rsidRPr="005E1D80">
        <w:t>Parking</w:t>
      </w:r>
      <w:r w:rsidR="00EE4E53" w:rsidRPr="005E1D80">
        <w:t xml:space="preserve"> </w:t>
      </w:r>
      <w:r w:rsidR="00BF6469" w:rsidRPr="005E1D80">
        <w:t xml:space="preserve">(KNN Class): </w:t>
      </w:r>
      <w:r w:rsidR="00E53308" w:rsidRPr="005E1D80">
        <w:t xml:space="preserve">Parking preference of the user </w:t>
      </w:r>
      <w:r w:rsidR="00BF6469" w:rsidRPr="005E1D80">
        <w:t>in a restaurant. It is also used as a class in KNN</w:t>
      </w:r>
    </w:p>
    <w:p w14:paraId="4F325A89" w14:textId="7016E798" w:rsidR="00BF6469" w:rsidRPr="005E1D80" w:rsidRDefault="005C504B" w:rsidP="005E1D80">
      <w:pPr>
        <w:pStyle w:val="ListBullet"/>
      </w:pPr>
      <w:r w:rsidRPr="005E1D80">
        <w:t>Miscellaneous</w:t>
      </w:r>
      <w:r w:rsidR="00EE4E53" w:rsidRPr="005E1D80">
        <w:t xml:space="preserve"> </w:t>
      </w:r>
      <w:r w:rsidR="00BF6469" w:rsidRPr="005E1D80">
        <w:t xml:space="preserve">(KNN Class): </w:t>
      </w:r>
      <w:r w:rsidR="00E53308" w:rsidRPr="005E1D80">
        <w:t xml:space="preserve">Other attributes that user sees while going to </w:t>
      </w:r>
      <w:r w:rsidR="00BF6469" w:rsidRPr="005E1D80">
        <w:t>a restaurant.</w:t>
      </w:r>
      <w:r w:rsidR="00E53308" w:rsidRPr="005E1D80">
        <w:t xml:space="preserve"> These might be ‘delivery’, ‘smoking’ etc.</w:t>
      </w:r>
      <w:r w:rsidR="00BF6469" w:rsidRPr="005E1D80">
        <w:t xml:space="preserve"> It is also used as a class in KNN</w:t>
      </w:r>
    </w:p>
    <w:p w14:paraId="7138FC34" w14:textId="6DC29517" w:rsidR="00BF6469" w:rsidRPr="005E1D80" w:rsidRDefault="005C504B" w:rsidP="005E1D80">
      <w:pPr>
        <w:pStyle w:val="ListBullet"/>
      </w:pPr>
      <w:r w:rsidRPr="005E1D80">
        <w:t>Wi-Fi</w:t>
      </w:r>
      <w:r w:rsidR="00EE4E53" w:rsidRPr="005E1D80">
        <w:t xml:space="preserve"> </w:t>
      </w:r>
      <w:r w:rsidR="00BF6469" w:rsidRPr="005E1D80">
        <w:t xml:space="preserve">(KNN Class): </w:t>
      </w:r>
      <w:r w:rsidR="00E53308" w:rsidRPr="005E1D80">
        <w:t>Wi-Fi preference of the user in</w:t>
      </w:r>
      <w:r w:rsidR="00BF6469" w:rsidRPr="005E1D80">
        <w:t xml:space="preserve"> a restaurant. It is also used as a class in KNN</w:t>
      </w:r>
    </w:p>
    <w:p w14:paraId="3806217A" w14:textId="57524EC8" w:rsidR="005C504B" w:rsidRPr="005E1D80" w:rsidRDefault="005C504B" w:rsidP="005E1D80">
      <w:pPr>
        <w:pStyle w:val="ListBullet"/>
      </w:pPr>
      <w:r w:rsidRPr="005E1D80">
        <w:t>Stars</w:t>
      </w:r>
      <w:r w:rsidR="00E53308" w:rsidRPr="005E1D80">
        <w:t xml:space="preserve">: Average rating for a particular restaurant. Used in </w:t>
      </w:r>
      <w:r w:rsidR="004C4C88" w:rsidRPr="005E1D80">
        <w:t>learning user model.</w:t>
      </w:r>
    </w:p>
    <w:p w14:paraId="127B6E98" w14:textId="77777777" w:rsidR="00BF6469" w:rsidRPr="005E1D80" w:rsidRDefault="00BF6469" w:rsidP="005E1D80">
      <w:pPr>
        <w:pStyle w:val="ListBullet"/>
        <w:rPr>
          <w:color w:val="auto"/>
        </w:rPr>
      </w:pPr>
      <w:r w:rsidRPr="005E1D80">
        <w:t xml:space="preserve">User </w:t>
      </w:r>
      <w:r w:rsidR="004C4C88" w:rsidRPr="005E1D80">
        <w:t xml:space="preserve">Rating: User rating for a particular restaurant. </w:t>
      </w:r>
      <w:r w:rsidR="004C4C88" w:rsidRPr="005E1D80">
        <w:rPr>
          <w:color w:val="000000" w:themeColor="text1"/>
        </w:rPr>
        <w:t>Used in learning user model.</w:t>
      </w:r>
    </w:p>
    <w:p w14:paraId="4F26FB69" w14:textId="6884DDEC" w:rsidR="00FA3480" w:rsidRDefault="00FA3480" w:rsidP="00FA3480"/>
    <w:p w14:paraId="368D5F11" w14:textId="636388E6" w:rsidR="00FA3480" w:rsidRPr="00FA3480" w:rsidRDefault="00FA3480" w:rsidP="00FA3480">
      <w:r>
        <w:t>More details on the User Model can be found in the Data Mapping Sheet.</w:t>
      </w:r>
    </w:p>
    <w:p w14:paraId="0D91CC89" w14:textId="261C95CB" w:rsidR="00CE21A9" w:rsidRPr="00CE21A9" w:rsidRDefault="00CE21A9" w:rsidP="00E2246D">
      <w:pPr>
        <w:pStyle w:val="Heading3"/>
        <w:rPr>
          <w:sz w:val="22"/>
        </w:rPr>
      </w:pPr>
      <w:bookmarkStart w:id="10" w:name="_Toc437894156"/>
      <w:r>
        <w:t>Business Model</w:t>
      </w:r>
      <w:bookmarkEnd w:id="10"/>
      <w:r>
        <w:t xml:space="preserve"> </w:t>
      </w:r>
    </w:p>
    <w:bookmarkEnd w:id="9"/>
    <w:p w14:paraId="5A4983EA" w14:textId="4AC64772" w:rsidR="00FA3480" w:rsidRDefault="00CE21A9" w:rsidP="00B91B6B">
      <w:r>
        <w:t xml:space="preserve">The restaurants in the system are represented by the Business Model. </w:t>
      </w:r>
      <w:r w:rsidR="00E075FE">
        <w:t xml:space="preserve">All the KNN classes mentioned in the user model are </w:t>
      </w:r>
      <w:r w:rsidR="00B91B6B">
        <w:t>exactly</w:t>
      </w:r>
      <w:r w:rsidR="00E075FE">
        <w:t xml:space="preserve"> replicated in the business model</w:t>
      </w:r>
      <w:r w:rsidR="0059450A">
        <w:t xml:space="preserve">. </w:t>
      </w:r>
      <w:r w:rsidR="00FA3480">
        <w:t>The attributes in the business model are:</w:t>
      </w:r>
    </w:p>
    <w:p w14:paraId="286CEE3F" w14:textId="7A0422F4" w:rsidR="00FA3480" w:rsidRPr="00E53308" w:rsidRDefault="00FA3480" w:rsidP="005E1D80">
      <w:pPr>
        <w:pStyle w:val="ListBullet"/>
      </w:pPr>
      <w:r>
        <w:t>Business</w:t>
      </w:r>
      <w:r w:rsidRPr="00E53308">
        <w:t xml:space="preserve"> Id: </w:t>
      </w:r>
      <w:r>
        <w:t xml:space="preserve">Id </w:t>
      </w:r>
      <w:r w:rsidRPr="00E53308">
        <w:t xml:space="preserve">of the </w:t>
      </w:r>
      <w:r>
        <w:t>Business</w:t>
      </w:r>
      <w:r w:rsidRPr="00E53308">
        <w:t>.</w:t>
      </w:r>
    </w:p>
    <w:p w14:paraId="75FCADEA" w14:textId="3F641526" w:rsidR="00FA3480" w:rsidRPr="00E53308" w:rsidRDefault="00FA3480" w:rsidP="005E1D80">
      <w:pPr>
        <w:pStyle w:val="ListBullet"/>
      </w:pPr>
      <w:r w:rsidRPr="00E53308">
        <w:t xml:space="preserve">Name : Name of the </w:t>
      </w:r>
      <w:r>
        <w:t>Business</w:t>
      </w:r>
    </w:p>
    <w:p w14:paraId="79A8F1B3" w14:textId="3B471278" w:rsidR="00FA3480" w:rsidRPr="00E53308" w:rsidRDefault="00FA3480" w:rsidP="005E1D80">
      <w:pPr>
        <w:pStyle w:val="ListBullet"/>
      </w:pPr>
      <w:r w:rsidRPr="00E53308">
        <w:t>Location Latitude</w:t>
      </w:r>
      <w:r>
        <w:t xml:space="preserve"> (</w:t>
      </w:r>
      <w:r w:rsidRPr="00E53308">
        <w:t>Filter)</w:t>
      </w:r>
      <w:r>
        <w:t xml:space="preserve"> </w:t>
      </w:r>
      <w:r w:rsidRPr="00E53308">
        <w:t xml:space="preserve">: Current </w:t>
      </w:r>
      <w:r>
        <w:t xml:space="preserve">Latitude </w:t>
      </w:r>
      <w:r w:rsidRPr="00E53308">
        <w:t xml:space="preserve">of the </w:t>
      </w:r>
      <w:r>
        <w:t>Business</w:t>
      </w:r>
    </w:p>
    <w:p w14:paraId="614D5E6E" w14:textId="76D1E415" w:rsidR="00FA3480" w:rsidRDefault="00FA3480" w:rsidP="005E1D80">
      <w:pPr>
        <w:pStyle w:val="ListBullet"/>
      </w:pPr>
      <w:r w:rsidRPr="00E53308">
        <w:t>Location Latitude</w:t>
      </w:r>
      <w:r>
        <w:t xml:space="preserve"> </w:t>
      </w:r>
      <w:r w:rsidRPr="00E53308">
        <w:t>(Filter)</w:t>
      </w:r>
      <w:r>
        <w:t xml:space="preserve"> </w:t>
      </w:r>
      <w:r w:rsidRPr="00E53308">
        <w:t xml:space="preserve">: Current </w:t>
      </w:r>
      <w:r>
        <w:t xml:space="preserve">Longitude </w:t>
      </w:r>
      <w:r w:rsidRPr="00E53308">
        <w:t xml:space="preserve">of the </w:t>
      </w:r>
      <w:r>
        <w:t>Business</w:t>
      </w:r>
    </w:p>
    <w:p w14:paraId="6D280106" w14:textId="2ABC7AEF" w:rsidR="00FA3480" w:rsidRDefault="00FA3480" w:rsidP="005E1D80">
      <w:pPr>
        <w:pStyle w:val="ListBullet"/>
      </w:pPr>
      <w:r>
        <w:t xml:space="preserve">Open Now: Tells if the business is open </w:t>
      </w:r>
    </w:p>
    <w:p w14:paraId="17BBE4AF" w14:textId="36808A9E" w:rsidR="00186C61" w:rsidRPr="00E53308" w:rsidRDefault="00186C61" w:rsidP="005E1D80">
      <w:pPr>
        <w:pStyle w:val="ListBullet"/>
      </w:pPr>
      <w:r>
        <w:t>Hours: Working  hours during the week</w:t>
      </w:r>
    </w:p>
    <w:p w14:paraId="702C8C48" w14:textId="26868FDB" w:rsidR="00FA3480" w:rsidRPr="00E53308" w:rsidRDefault="00FA3480" w:rsidP="005E1D80">
      <w:pPr>
        <w:pStyle w:val="ListBullet"/>
      </w:pPr>
      <w:r w:rsidRPr="00E53308">
        <w:t>Music (KNN Class)</w:t>
      </w:r>
      <w:r>
        <w:t>:</w:t>
      </w:r>
      <w:r w:rsidRPr="00E53308">
        <w:t xml:space="preserve"> Specifying the type of </w:t>
      </w:r>
      <w:r>
        <w:t>music in the Business</w:t>
      </w:r>
      <w:r w:rsidRPr="00E53308">
        <w:t>. It is also used as a class in KNN</w:t>
      </w:r>
      <w:r w:rsidRPr="00E53308">
        <w:tab/>
      </w:r>
    </w:p>
    <w:p w14:paraId="780E9CB1" w14:textId="06942BAB" w:rsidR="00FA3480" w:rsidRPr="00E53308" w:rsidRDefault="00FA3480" w:rsidP="005E1D80">
      <w:pPr>
        <w:pStyle w:val="ListBullet"/>
      </w:pPr>
      <w:r w:rsidRPr="00E53308">
        <w:t xml:space="preserve">Ambience (KNN Class): Type of ambience user prefers in a </w:t>
      </w:r>
      <w:r>
        <w:t>Business</w:t>
      </w:r>
      <w:r w:rsidRPr="00E53308">
        <w:t>. It is also used as a class in KNN</w:t>
      </w:r>
    </w:p>
    <w:p w14:paraId="639E19ED" w14:textId="738BBC7E" w:rsidR="00FA3480" w:rsidRPr="00E53308" w:rsidRDefault="00FA3480" w:rsidP="005E1D80">
      <w:pPr>
        <w:pStyle w:val="ListBullet"/>
      </w:pPr>
      <w:r w:rsidRPr="00E53308">
        <w:t xml:space="preserve">Good for (KNN Class): </w:t>
      </w:r>
      <w:r>
        <w:t>Good for features in a Business</w:t>
      </w:r>
      <w:r w:rsidRPr="00E53308">
        <w:t>. It is also used as a class in KNN</w:t>
      </w:r>
    </w:p>
    <w:p w14:paraId="43557B07" w14:textId="13D118F2" w:rsidR="00FA3480" w:rsidRPr="00E53308" w:rsidRDefault="00FA3480" w:rsidP="005E1D80">
      <w:pPr>
        <w:pStyle w:val="ListBullet"/>
      </w:pPr>
      <w:r w:rsidRPr="00E53308">
        <w:t xml:space="preserve">Category (KNN Class): Type of </w:t>
      </w:r>
      <w:r>
        <w:t xml:space="preserve">food in </w:t>
      </w:r>
      <w:r w:rsidRPr="00E53308">
        <w:t xml:space="preserve">a </w:t>
      </w:r>
      <w:r>
        <w:t>Business</w:t>
      </w:r>
      <w:r w:rsidRPr="00E53308">
        <w:t>. It is also used as a class in KNN</w:t>
      </w:r>
    </w:p>
    <w:p w14:paraId="415DA4E4" w14:textId="3C533FE3" w:rsidR="00FA3480" w:rsidRPr="00E53308" w:rsidRDefault="00FA3480" w:rsidP="005E1D80">
      <w:pPr>
        <w:pStyle w:val="ListBullet"/>
      </w:pPr>
      <w:r w:rsidRPr="00E53308">
        <w:lastRenderedPageBreak/>
        <w:t xml:space="preserve">Dietary Restrictions (KNN Class): </w:t>
      </w:r>
      <w:r>
        <w:t>Any dietary restrictions a Business can cater</w:t>
      </w:r>
      <w:r w:rsidRPr="00E53308">
        <w:t>. It is also used as a class in KNN</w:t>
      </w:r>
    </w:p>
    <w:p w14:paraId="408BA781" w14:textId="1BAE9EEA" w:rsidR="00FA3480" w:rsidRPr="00E53308" w:rsidRDefault="00FA3480" w:rsidP="005E1D80">
      <w:pPr>
        <w:pStyle w:val="ListBullet"/>
      </w:pPr>
      <w:r w:rsidRPr="00E53308">
        <w:t xml:space="preserve">Alcohol (KNN Class): </w:t>
      </w:r>
      <w:r>
        <w:t xml:space="preserve">Alcohol type availability </w:t>
      </w:r>
      <w:r w:rsidRPr="00E53308">
        <w:t xml:space="preserve">in a </w:t>
      </w:r>
      <w:r>
        <w:t>Business</w:t>
      </w:r>
      <w:r w:rsidRPr="00E53308">
        <w:t>. It is also used as a class in KNN</w:t>
      </w:r>
    </w:p>
    <w:p w14:paraId="48A5D030" w14:textId="4890AD19" w:rsidR="00FA3480" w:rsidRPr="00E53308" w:rsidRDefault="00FA3480" w:rsidP="005E1D80">
      <w:pPr>
        <w:pStyle w:val="ListBullet"/>
      </w:pPr>
      <w:r w:rsidRPr="00E53308">
        <w:t xml:space="preserve">Attire (KNN Class): </w:t>
      </w:r>
      <w:r>
        <w:t xml:space="preserve">Attire preference for </w:t>
      </w:r>
      <w:r w:rsidRPr="00E53308">
        <w:t xml:space="preserve">a </w:t>
      </w:r>
      <w:r>
        <w:t>Business</w:t>
      </w:r>
      <w:r w:rsidRPr="00E53308">
        <w:t>. It is also used as a class in KNN</w:t>
      </w:r>
    </w:p>
    <w:p w14:paraId="1C30907D" w14:textId="7E4ADD01" w:rsidR="00FA3480" w:rsidRPr="00E53308" w:rsidRDefault="00FA3480" w:rsidP="005E1D80">
      <w:pPr>
        <w:pStyle w:val="ListBullet"/>
      </w:pPr>
      <w:r w:rsidRPr="00E53308">
        <w:t xml:space="preserve">Price range (KNN Class): </w:t>
      </w:r>
      <w:r>
        <w:t>Price Range for the Business</w:t>
      </w:r>
      <w:r w:rsidRPr="00E53308">
        <w:t>. It is also used as a class in KNN</w:t>
      </w:r>
    </w:p>
    <w:p w14:paraId="0E23D717" w14:textId="35DCC9C1" w:rsidR="00FA3480" w:rsidRPr="00E53308" w:rsidRDefault="00FA3480" w:rsidP="005E1D80">
      <w:pPr>
        <w:pStyle w:val="ListBullet"/>
      </w:pPr>
      <w:r w:rsidRPr="00E53308">
        <w:t xml:space="preserve">Parking (KNN Class): </w:t>
      </w:r>
      <w:r>
        <w:t>Type of parking available in the Business</w:t>
      </w:r>
      <w:r w:rsidRPr="00E53308">
        <w:t>. It is also used as a class in KNN</w:t>
      </w:r>
    </w:p>
    <w:p w14:paraId="0FFF525E" w14:textId="4C507F3B" w:rsidR="00FA3480" w:rsidRPr="00E53308" w:rsidRDefault="00FA3480" w:rsidP="005E1D80">
      <w:pPr>
        <w:pStyle w:val="ListBullet"/>
      </w:pPr>
      <w:r w:rsidRPr="00E53308">
        <w:t xml:space="preserve">Miscellaneous (KNN Class): </w:t>
      </w:r>
      <w:r>
        <w:t>Other attributes the Business has</w:t>
      </w:r>
      <w:r w:rsidRPr="00E53308">
        <w:t>.</w:t>
      </w:r>
      <w:r>
        <w:t xml:space="preserve"> These might be ‘delivery’, ‘smoking’ etc.</w:t>
      </w:r>
      <w:r w:rsidRPr="00E53308">
        <w:t xml:space="preserve"> It is also used as a class in KNN</w:t>
      </w:r>
    </w:p>
    <w:p w14:paraId="51079ECA" w14:textId="4F295CF6" w:rsidR="00FA3480" w:rsidRPr="00E53308" w:rsidRDefault="00FA3480" w:rsidP="005E1D80">
      <w:pPr>
        <w:pStyle w:val="ListBullet"/>
      </w:pPr>
      <w:r w:rsidRPr="00E53308">
        <w:t xml:space="preserve">Wi-Fi (KNN Class): </w:t>
      </w:r>
      <w:r>
        <w:t xml:space="preserve">Wi-Fi type availability </w:t>
      </w:r>
      <w:r w:rsidRPr="00E53308">
        <w:t xml:space="preserve">in a </w:t>
      </w:r>
      <w:r>
        <w:t>Business</w:t>
      </w:r>
      <w:r w:rsidRPr="00E53308">
        <w:t>. It is also used as a class in KNN</w:t>
      </w:r>
    </w:p>
    <w:p w14:paraId="2C637F87" w14:textId="34F5146C" w:rsidR="00FA3480" w:rsidRPr="00E53308" w:rsidRDefault="00FA3480" w:rsidP="005E1D80">
      <w:pPr>
        <w:pStyle w:val="ListBullet"/>
      </w:pPr>
      <w:r w:rsidRPr="00E53308">
        <w:t>Stars:</w:t>
      </w:r>
      <w:r>
        <w:t xml:space="preserve"> Average rating for a particular Business. Used in learning user model.</w:t>
      </w:r>
    </w:p>
    <w:p w14:paraId="00203736" w14:textId="333139F1" w:rsidR="00FA3480" w:rsidRPr="00186C61" w:rsidRDefault="00FA3480" w:rsidP="005E1D80">
      <w:pPr>
        <w:pStyle w:val="ListBullet"/>
        <w:rPr>
          <w:color w:val="auto"/>
        </w:rPr>
      </w:pPr>
      <w:r>
        <w:t xml:space="preserve">User Rating: User rating for a particular Business. </w:t>
      </w:r>
      <w:r>
        <w:rPr>
          <w:color w:val="000000" w:themeColor="text1"/>
        </w:rPr>
        <w:t>Used in learning user model.</w:t>
      </w:r>
    </w:p>
    <w:p w14:paraId="7C529D9F" w14:textId="10D977A9" w:rsidR="00186C61" w:rsidRPr="00FA3480" w:rsidRDefault="00186C61" w:rsidP="005E1D80">
      <w:pPr>
        <w:pStyle w:val="ListBullet"/>
        <w:rPr>
          <w:color w:val="auto"/>
        </w:rPr>
      </w:pPr>
      <w:r>
        <w:rPr>
          <w:color w:val="auto"/>
        </w:rPr>
        <w:t>Prediction Score: The score predicted for a particular Business w.r.t to user model.</w:t>
      </w:r>
    </w:p>
    <w:p w14:paraId="17A7F4DA" w14:textId="7C87D052" w:rsidR="00FA3480" w:rsidRDefault="00FA3480" w:rsidP="00FA3480">
      <w:r>
        <w:t>More details on the Business Model can be found in the Data Mapping Sheet.</w:t>
      </w:r>
    </w:p>
    <w:p w14:paraId="70400216" w14:textId="4DEFC1F1" w:rsidR="00077E53" w:rsidRDefault="00077E53" w:rsidP="000E53F9">
      <w:pPr>
        <w:pStyle w:val="Heading3"/>
      </w:pPr>
      <w:bookmarkStart w:id="11" w:name="_Toc437894157"/>
      <w:r w:rsidRPr="00077E53">
        <w:t>KNN Classes</w:t>
      </w:r>
      <w:bookmarkEnd w:id="11"/>
    </w:p>
    <w:p w14:paraId="78331A73" w14:textId="77777777" w:rsidR="00077E53" w:rsidRDefault="00077E53" w:rsidP="00077E53">
      <w:r>
        <w:t xml:space="preserve">The KNN classes mentioned in the Data Models have a specific format. </w:t>
      </w:r>
    </w:p>
    <w:p w14:paraId="5B8AA37D" w14:textId="40553F21" w:rsidR="00077E53" w:rsidRDefault="00E87E49" w:rsidP="00077E53">
      <w:pPr>
        <w:pStyle w:val="ListBullet"/>
      </w:pPr>
      <w:r>
        <w:t>User Model KN</w:t>
      </w:r>
      <w:r w:rsidR="00077E53">
        <w:t>N Class:</w:t>
      </w:r>
    </w:p>
    <w:p w14:paraId="70AEDA09" w14:textId="48E9E0E5" w:rsidR="00077E53" w:rsidRDefault="00077E53" w:rsidP="00077E53">
      <w:pPr>
        <w:pStyle w:val="ListBullet"/>
        <w:numPr>
          <w:ilvl w:val="0"/>
          <w:numId w:val="0"/>
        </w:numPr>
        <w:ind w:left="720"/>
      </w:pPr>
      <w:r>
        <w:t>It i</w:t>
      </w:r>
      <w:r w:rsidR="00961F92">
        <w:t>s a list of tuple (feature</w:t>
      </w:r>
      <w:r>
        <w:t xml:space="preserve">, weight). Weight is the cumulative weight of all the businesses that are used to train the user. </w:t>
      </w:r>
    </w:p>
    <w:p w14:paraId="7EEF6D1F" w14:textId="740055B0" w:rsidR="00077E53" w:rsidRDefault="00077E53" w:rsidP="00077E53">
      <w:pPr>
        <w:pStyle w:val="ListBullet"/>
      </w:pPr>
      <w:r>
        <w:t>Business Model KNN Class:</w:t>
      </w:r>
    </w:p>
    <w:p w14:paraId="4D0FC747" w14:textId="0D7C739A" w:rsidR="00077E53" w:rsidRPr="00077E53" w:rsidRDefault="00077E53" w:rsidP="00077E53">
      <w:pPr>
        <w:pStyle w:val="ListBullet"/>
        <w:numPr>
          <w:ilvl w:val="0"/>
          <w:numId w:val="0"/>
        </w:numPr>
        <w:ind w:left="720"/>
      </w:pPr>
      <w:r>
        <w:t>It is either a number/string or a list of number/strin</w:t>
      </w:r>
      <w:r w:rsidR="000E53F9">
        <w:t>g representing the feature.</w:t>
      </w:r>
    </w:p>
    <w:p w14:paraId="48EBE132" w14:textId="342D428D" w:rsidR="006C1E6E" w:rsidRDefault="006C1E6E" w:rsidP="00E2246D">
      <w:pPr>
        <w:pStyle w:val="Heading3"/>
      </w:pPr>
      <w:bookmarkStart w:id="12" w:name="_Toc437894158"/>
      <w:r>
        <w:t>Data Sets</w:t>
      </w:r>
      <w:bookmarkEnd w:id="12"/>
    </w:p>
    <w:p w14:paraId="1DBBD0AB" w14:textId="77EDFEF2" w:rsidR="006C1E6E" w:rsidRDefault="00EC6514" w:rsidP="006C1E6E">
      <w:r>
        <w:t xml:space="preserve">The incoming system specific </w:t>
      </w:r>
      <w:proofErr w:type="spellStart"/>
      <w:r>
        <w:t>json</w:t>
      </w:r>
      <w:proofErr w:type="spellEnd"/>
      <w:r>
        <w:t xml:space="preserve"> files are loaded into the system as Business Models, which are further separated into</w:t>
      </w:r>
      <w:r w:rsidR="006C1E6E">
        <w:t>:</w:t>
      </w:r>
    </w:p>
    <w:p w14:paraId="4940F3C8" w14:textId="6D224C71" w:rsidR="006C1E6E" w:rsidRDefault="006C1E6E" w:rsidP="006C1E6E">
      <w:pPr>
        <w:pStyle w:val="ListBullet"/>
      </w:pPr>
      <w:r w:rsidRPr="006C1E6E">
        <w:rPr>
          <w:b/>
        </w:rPr>
        <w:t>Training Data</w:t>
      </w:r>
      <w:r>
        <w:t xml:space="preserve">: The training data </w:t>
      </w:r>
      <w:r w:rsidR="00EC6514">
        <w:t>are the Business Model Data Set which we train the User model from</w:t>
      </w:r>
      <w:r>
        <w:t>.</w:t>
      </w:r>
    </w:p>
    <w:p w14:paraId="18A05A83" w14:textId="5C84E054" w:rsidR="000E53F9" w:rsidRPr="000E53F9" w:rsidRDefault="006C1E6E" w:rsidP="00B43881">
      <w:pPr>
        <w:pStyle w:val="ListBullet"/>
      </w:pPr>
      <w:r w:rsidRPr="0036208C">
        <w:rPr>
          <w:b/>
        </w:rPr>
        <w:t>Test Data</w:t>
      </w:r>
      <w:r>
        <w:t xml:space="preserve">: </w:t>
      </w:r>
      <w:r w:rsidR="00EC6514">
        <w:t>This is Business Model Data Set, which is used for prediction in KNN</w:t>
      </w:r>
      <w:r>
        <w:t>.</w:t>
      </w:r>
    </w:p>
    <w:p w14:paraId="191D5A24" w14:textId="44D57AD3" w:rsidR="000E53F9" w:rsidRDefault="000E53F9" w:rsidP="000E53F9">
      <w:pPr>
        <w:pStyle w:val="Heading3"/>
      </w:pPr>
      <w:bookmarkStart w:id="13" w:name="_Toc437894159"/>
      <w:r>
        <w:t>Data Filtering</w:t>
      </w:r>
      <w:bookmarkEnd w:id="13"/>
      <w:r>
        <w:t xml:space="preserve">  </w:t>
      </w:r>
    </w:p>
    <w:p w14:paraId="740464A2" w14:textId="21A37DE9" w:rsidR="000E53F9" w:rsidRDefault="000E53F9" w:rsidP="000E53F9">
      <w:r>
        <w:t>Data filters are applied to test data. We have two specific data filters in our system:</w:t>
      </w:r>
    </w:p>
    <w:p w14:paraId="08124DCE" w14:textId="1582AAF0" w:rsidR="000E53F9" w:rsidRDefault="000E53F9" w:rsidP="000E53F9">
      <w:pPr>
        <w:pStyle w:val="ListParagraph"/>
        <w:numPr>
          <w:ilvl w:val="0"/>
          <w:numId w:val="27"/>
        </w:numPr>
      </w:pPr>
      <w:r w:rsidRPr="000E53F9">
        <w:rPr>
          <w:u w:val="single"/>
        </w:rPr>
        <w:t>Location Filter</w:t>
      </w:r>
      <w:r>
        <w:t xml:space="preserve">: </w:t>
      </w:r>
    </w:p>
    <w:p w14:paraId="1E5C4CF3" w14:textId="77777777" w:rsidR="00C53DAC" w:rsidRDefault="000E53F9" w:rsidP="000E53F9">
      <w:pPr>
        <w:pStyle w:val="ListParagraph"/>
        <w:numPr>
          <w:ilvl w:val="0"/>
          <w:numId w:val="0"/>
        </w:numPr>
        <w:ind w:left="720"/>
      </w:pPr>
      <w:r>
        <w:t xml:space="preserve">Filters the test data on </w:t>
      </w:r>
      <w:r w:rsidR="00A10E54">
        <w:t xml:space="preserve">Business Location with </w:t>
      </w:r>
      <w:r>
        <w:t>user</w:t>
      </w:r>
      <w:r w:rsidR="00A10E54">
        <w:t>’s</w:t>
      </w:r>
      <w:r>
        <w:t xml:space="preserve"> longitude and latitude. </w:t>
      </w:r>
    </w:p>
    <w:p w14:paraId="590FAA30" w14:textId="6BF76F21" w:rsidR="000E53F9" w:rsidRDefault="000E53F9" w:rsidP="000E53F9">
      <w:pPr>
        <w:pStyle w:val="ListParagraph"/>
        <w:numPr>
          <w:ilvl w:val="0"/>
          <w:numId w:val="0"/>
        </w:numPr>
        <w:ind w:left="720"/>
      </w:pPr>
      <w:r>
        <w:t xml:space="preserve">We </w:t>
      </w:r>
      <w:r w:rsidR="00C53DAC">
        <w:t xml:space="preserve">have used </w:t>
      </w:r>
      <w:r w:rsidR="00DD1C71" w:rsidRPr="000E53F9">
        <w:rPr>
          <w:i/>
        </w:rPr>
        <w:t>Haversian</w:t>
      </w:r>
      <w:r w:rsidRPr="000E53F9">
        <w:rPr>
          <w:i/>
        </w:rPr>
        <w:t xml:space="preserve"> formula</w:t>
      </w:r>
      <w:r>
        <w:rPr>
          <w:i/>
        </w:rPr>
        <w:t xml:space="preserve"> </w:t>
      </w:r>
      <w:r w:rsidRPr="000E53F9">
        <w:t>to</w:t>
      </w:r>
      <w:r>
        <w:t xml:space="preserve"> compute this.</w:t>
      </w:r>
    </w:p>
    <w:p w14:paraId="2FF65825" w14:textId="77777777" w:rsidR="000E53F9" w:rsidRDefault="000E53F9" w:rsidP="000E53F9">
      <w:pPr>
        <w:pStyle w:val="ListParagraph"/>
        <w:numPr>
          <w:ilvl w:val="0"/>
          <w:numId w:val="0"/>
        </w:numPr>
        <w:ind w:left="720"/>
      </w:pPr>
    </w:p>
    <w:p w14:paraId="49567992" w14:textId="64CC1E9A" w:rsidR="000E53F9" w:rsidRPr="000E53F9" w:rsidRDefault="000E53F9" w:rsidP="000E53F9">
      <w:pPr>
        <w:pStyle w:val="ListParagraph"/>
        <w:numPr>
          <w:ilvl w:val="0"/>
          <w:numId w:val="27"/>
        </w:numPr>
        <w:rPr>
          <w:u w:val="single"/>
        </w:rPr>
      </w:pPr>
      <w:r w:rsidRPr="000E53F9">
        <w:rPr>
          <w:u w:val="single"/>
        </w:rPr>
        <w:t>Time Filter:</w:t>
      </w:r>
    </w:p>
    <w:p w14:paraId="79683378" w14:textId="77777777" w:rsidR="00A10E54" w:rsidRDefault="000E53F9" w:rsidP="000E53F9">
      <w:pPr>
        <w:pStyle w:val="ListBullet"/>
        <w:numPr>
          <w:ilvl w:val="0"/>
          <w:numId w:val="0"/>
        </w:numPr>
        <w:ind w:left="1080" w:hanging="360"/>
      </w:pPr>
      <w:r>
        <w:t xml:space="preserve">Filters the test data on </w:t>
      </w:r>
      <w:r w:rsidR="00C32C94">
        <w:t>Business operating hours</w:t>
      </w:r>
      <w:r w:rsidR="00A10E54">
        <w:t xml:space="preserve"> with user’s current time</w:t>
      </w:r>
      <w:r>
        <w:t xml:space="preserve">. </w:t>
      </w:r>
    </w:p>
    <w:p w14:paraId="372ECA8D" w14:textId="40302736" w:rsidR="000E53F9" w:rsidRDefault="000E53F9" w:rsidP="000E53F9">
      <w:pPr>
        <w:pStyle w:val="ListBullet"/>
        <w:numPr>
          <w:ilvl w:val="0"/>
          <w:numId w:val="0"/>
        </w:numPr>
        <w:ind w:left="1080" w:hanging="360"/>
      </w:pPr>
      <w:r w:rsidRPr="00C53DAC">
        <w:t>We have taken</w:t>
      </w:r>
      <w:r w:rsidRPr="000E53F9">
        <w:rPr>
          <w:i/>
        </w:rPr>
        <w:t xml:space="preserve"> system time </w:t>
      </w:r>
      <w:r w:rsidRPr="00C53DAC">
        <w:t>in our tests</w:t>
      </w:r>
      <w:r w:rsidR="00C53DAC">
        <w:t>.</w:t>
      </w:r>
    </w:p>
    <w:p w14:paraId="4FA9AA88" w14:textId="77777777" w:rsidR="00575BF6" w:rsidRDefault="00C54E73" w:rsidP="00C54E73">
      <w:pPr>
        <w:pStyle w:val="Heading3"/>
      </w:pPr>
      <w:bookmarkStart w:id="14" w:name="_Toc437894160"/>
      <w:r>
        <w:lastRenderedPageBreak/>
        <w:t>User Learning</w:t>
      </w:r>
      <w:bookmarkEnd w:id="14"/>
    </w:p>
    <w:p w14:paraId="3DE20179" w14:textId="5C72B1BD" w:rsidR="00077E53" w:rsidRDefault="00077E53" w:rsidP="00077E53">
      <w:r w:rsidRPr="00077E53">
        <w:t>We train the user model over the training data set of the business models. For this training we use a learning factor that defines the user</w:t>
      </w:r>
      <w:r w:rsidR="00961F92">
        <w:t>’s</w:t>
      </w:r>
      <w:r w:rsidRPr="00077E53">
        <w:t xml:space="preserve"> bias over training sample. This factor is used to compute a cumulative w</w:t>
      </w:r>
      <w:r w:rsidR="00961F92">
        <w:t xml:space="preserve">eight for individual </w:t>
      </w:r>
      <w:proofErr w:type="spellStart"/>
      <w:r w:rsidR="00961F92">
        <w:t>knn</w:t>
      </w:r>
      <w:proofErr w:type="spellEnd"/>
      <w:r w:rsidR="00961F92">
        <w:t xml:space="preserve"> class feature </w:t>
      </w:r>
      <w:r w:rsidRPr="00077E53">
        <w:t>for user model. The weight function is defined as</w:t>
      </w:r>
      <w:r w:rsidR="007F12E3">
        <w:t>:</w:t>
      </w:r>
    </w:p>
    <w:p w14:paraId="6D591B38" w14:textId="77777777" w:rsidR="007F12E3" w:rsidRDefault="007F12E3" w:rsidP="00077E53"/>
    <w:p w14:paraId="322B7A5A" w14:textId="497AA01F" w:rsidR="007F12E3" w:rsidRPr="00E0630D" w:rsidRDefault="00C2426D" w:rsidP="00077E53">
      <w:pPr>
        <w:rPr>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lf*</m:t>
              </m:r>
              <m:sSub>
                <m:sSubPr>
                  <m:ctrlPr>
                    <w:rPr>
                      <w:rFonts w:ascii="Cambria Math" w:hAnsi="Cambria Math"/>
                      <w:i/>
                      <w:sz w:val="20"/>
                    </w:rPr>
                  </m:ctrlPr>
                </m:sSubPr>
                <m:e>
                  <m:r>
                    <w:rPr>
                      <w:rFonts w:ascii="Cambria Math" w:hAnsi="Cambria Math"/>
                      <w:sz w:val="20"/>
                    </w:rPr>
                    <m:t>r</m:t>
                  </m:r>
                </m:e>
                <m:sub>
                  <m:r>
                    <w:rPr>
                      <w:rFonts w:ascii="Cambria Math" w:hAnsi="Cambria Math"/>
                      <w:sz w:val="20"/>
                    </w:rPr>
                    <m:t>u</m:t>
                  </m:r>
                </m:sub>
              </m:sSub>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1-lf</m:t>
                  </m:r>
                </m:e>
              </m:d>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e>
          </m:d>
        </m:oMath>
      </m:oMathPara>
    </w:p>
    <w:p w14:paraId="44632130" w14:textId="231B8DFF" w:rsidR="007F12E3" w:rsidRPr="00E0630D" w:rsidRDefault="00C2426D" w:rsidP="00077E53">
      <w:pPr>
        <w:rPr>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 xml:space="preserve">-Weight of the Class Feature in User Model; </m:t>
          </m:r>
          <m:r>
            <m:rPr>
              <m:sty m:val="p"/>
            </m:rPr>
            <w:rPr>
              <w:rFonts w:ascii="Cambria Math" w:hAnsi="Cambria Math"/>
              <w:sz w:val="20"/>
            </w:rPr>
            <w:br/>
          </m:r>
        </m:oMath>
        <m:oMath>
          <m:r>
            <w:rPr>
              <w:rFonts w:ascii="Cambria Math" w:hAnsi="Cambria Math"/>
              <w:sz w:val="20"/>
            </w:rPr>
            <m:t>lf-Learning Factor ;0&lt;lf≤1</m:t>
          </m:r>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r</m:t>
              </m:r>
            </m:e>
            <m:sub>
              <m:r>
                <w:rPr>
                  <w:rFonts w:ascii="Cambria Math" w:hAnsi="Cambria Math"/>
                  <w:sz w:val="20"/>
                </w:rPr>
                <m:t xml:space="preserve">u </m:t>
              </m:r>
            </m:sub>
          </m:sSub>
          <m:r>
            <w:rPr>
              <w:rFonts w:ascii="Cambria Math" w:hAnsi="Cambria Math"/>
              <w:sz w:val="20"/>
            </w:rPr>
            <m:t>-User Rating for a Business</m:t>
          </m:r>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r>
            <w:rPr>
              <w:rFonts w:ascii="Cambria Math" w:hAnsi="Cambria Math"/>
              <w:sz w:val="20"/>
            </w:rPr>
            <m:t xml:space="preserve">-Genral Busniess Rating </m:t>
          </m:r>
        </m:oMath>
      </m:oMathPara>
    </w:p>
    <w:p w14:paraId="52199758" w14:textId="0AC557BA" w:rsidR="007F12E3" w:rsidRDefault="007F12E3" w:rsidP="00077E53"/>
    <w:p w14:paraId="18B27EB3" w14:textId="2BEDA50F" w:rsidR="00E87E49" w:rsidRDefault="008C64CB" w:rsidP="00ED3739">
      <w:r>
        <w:t xml:space="preserve">For Example, let us consider the KNN Class Wi-Fi. Possible features in Wi-Fi can be </w:t>
      </w:r>
      <w:r w:rsidR="00ED3739">
        <w:t>‘free’, ‘paid’ and ‘no’.</w:t>
      </w:r>
    </w:p>
    <w:p w14:paraId="6B7ED76F" w14:textId="0773D92E" w:rsidR="00ED3739" w:rsidRDefault="00ED3739" w:rsidP="008C64CB">
      <w:pPr>
        <w:pStyle w:val="ListBullet"/>
        <w:numPr>
          <w:ilvl w:val="0"/>
          <w:numId w:val="0"/>
        </w:numPr>
      </w:pPr>
      <w:r>
        <w:t>For Business</w:t>
      </w:r>
      <w:r w:rsidR="00052433">
        <w:t xml:space="preserve"> class Wi-Fi can be represented as </w:t>
      </w:r>
      <w:r>
        <w:t>,</w:t>
      </w:r>
    </w:p>
    <w:p w14:paraId="4CE9F0E5" w14:textId="4DB25CBB" w:rsidR="00ED3739" w:rsidRDefault="00ED3739" w:rsidP="00ED3739">
      <w:pPr>
        <w:pStyle w:val="ListBullet"/>
        <w:numPr>
          <w:ilvl w:val="0"/>
          <w:numId w:val="0"/>
        </w:numPr>
        <w:jc w:val="center"/>
      </w:pPr>
      <w:r w:rsidRPr="00ED3739">
        <w:rPr>
          <w:rFonts w:ascii="Cambria Math" w:hAnsi="Cambria Math"/>
          <w:i/>
          <w:sz w:val="20"/>
        </w:rPr>
        <w:t>B1</w:t>
      </w:r>
      <w:r w:rsidR="008C64CB" w:rsidRPr="00ED3739">
        <w:rPr>
          <w:rFonts w:ascii="Cambria Math" w:hAnsi="Cambria Math"/>
          <w:i/>
          <w:sz w:val="20"/>
        </w:rPr>
        <w:t xml:space="preserve"> </w:t>
      </w:r>
      <w:r w:rsidR="00E87E49" w:rsidRPr="00ED3739">
        <w:rPr>
          <w:rFonts w:ascii="Cambria Math" w:hAnsi="Cambria Math"/>
          <w:i/>
          <w:sz w:val="20"/>
        </w:rPr>
        <w:sym w:font="Wingdings" w:char="F0E0"/>
      </w:r>
      <w:r w:rsidR="00E87E49">
        <w:t xml:space="preserve"> </w:t>
      </w:r>
      <w:proofErr w:type="spellStart"/>
      <w:r w:rsidR="008C64CB" w:rsidRPr="00E87E49">
        <w:rPr>
          <w:rFonts w:ascii="Cambria Math" w:hAnsi="Cambria Math"/>
          <w:i/>
          <w:sz w:val="20"/>
        </w:rPr>
        <w:t>wifi</w:t>
      </w:r>
      <w:proofErr w:type="spellEnd"/>
      <w:r w:rsidR="00E87E49">
        <w:rPr>
          <w:rFonts w:ascii="Cambria Math" w:hAnsi="Cambria Math"/>
          <w:i/>
          <w:sz w:val="20"/>
        </w:rPr>
        <w:t xml:space="preserve"> </w:t>
      </w:r>
      <w:r w:rsidR="008C64CB" w:rsidRPr="00E87E49">
        <w:rPr>
          <w:rFonts w:ascii="Cambria Math" w:hAnsi="Cambria Math"/>
          <w:i/>
          <w:sz w:val="20"/>
        </w:rPr>
        <w:t>(free)</w:t>
      </w:r>
    </w:p>
    <w:p w14:paraId="16147981" w14:textId="4E9C5091" w:rsidR="008C64CB" w:rsidRDefault="008C64CB" w:rsidP="00ED3739">
      <w:pPr>
        <w:pStyle w:val="ListBullet"/>
        <w:numPr>
          <w:ilvl w:val="0"/>
          <w:numId w:val="0"/>
        </w:numPr>
        <w:jc w:val="center"/>
      </w:pPr>
      <w:r w:rsidRPr="00ED3739">
        <w:rPr>
          <w:rFonts w:ascii="Cambria Math" w:hAnsi="Cambria Math"/>
          <w:i/>
          <w:sz w:val="20"/>
        </w:rPr>
        <w:t xml:space="preserve">B2 </w:t>
      </w:r>
      <w:r w:rsidR="00E87E49" w:rsidRPr="00ED3739">
        <w:rPr>
          <w:rFonts w:ascii="Cambria Math" w:hAnsi="Cambria Math"/>
          <w:i/>
          <w:sz w:val="20"/>
        </w:rPr>
        <w:sym w:font="Wingdings" w:char="F0E0"/>
      </w:r>
      <w:r w:rsidR="00E87E49">
        <w:t xml:space="preserve"> </w:t>
      </w:r>
      <w:proofErr w:type="spellStart"/>
      <w:proofErr w:type="gramStart"/>
      <w:r w:rsidRPr="00E87E49">
        <w:rPr>
          <w:rFonts w:ascii="Cambria Math" w:hAnsi="Cambria Math"/>
          <w:i/>
          <w:sz w:val="20"/>
        </w:rPr>
        <w:t>wifi</w:t>
      </w:r>
      <w:proofErr w:type="spellEnd"/>
      <w:r w:rsidRPr="00E87E49">
        <w:rPr>
          <w:rFonts w:ascii="Cambria Math" w:hAnsi="Cambria Math"/>
          <w:i/>
          <w:sz w:val="20"/>
        </w:rPr>
        <w:t>(</w:t>
      </w:r>
      <w:proofErr w:type="gramEnd"/>
      <w:r w:rsidRPr="00E87E49">
        <w:rPr>
          <w:rFonts w:ascii="Cambria Math" w:hAnsi="Cambria Math"/>
          <w:i/>
          <w:sz w:val="20"/>
        </w:rPr>
        <w:t>paid).</w:t>
      </w:r>
    </w:p>
    <w:p w14:paraId="728C43F9" w14:textId="77777777" w:rsidR="00ED3739" w:rsidRDefault="00ED3739" w:rsidP="008C64CB">
      <w:pPr>
        <w:pStyle w:val="ListBullet"/>
        <w:numPr>
          <w:ilvl w:val="0"/>
          <w:numId w:val="0"/>
        </w:numPr>
      </w:pPr>
    </w:p>
    <w:p w14:paraId="0A189CB9" w14:textId="09B37373" w:rsidR="00ED3739" w:rsidRDefault="008C64CB" w:rsidP="008C64CB">
      <w:pPr>
        <w:pStyle w:val="ListBullet"/>
        <w:numPr>
          <w:ilvl w:val="0"/>
          <w:numId w:val="0"/>
        </w:numPr>
      </w:pPr>
      <w:r>
        <w:t>For User</w:t>
      </w:r>
      <w:r w:rsidR="00ED3739">
        <w:t xml:space="preserve"> without training</w:t>
      </w:r>
      <w:r>
        <w:t xml:space="preserve">, </w:t>
      </w:r>
    </w:p>
    <w:p w14:paraId="19D4CD01" w14:textId="271BAB14" w:rsidR="008C64CB" w:rsidRDefault="00ED3739" w:rsidP="00ED3739">
      <w:pPr>
        <w:pStyle w:val="ListBullet"/>
        <w:numPr>
          <w:ilvl w:val="0"/>
          <w:numId w:val="0"/>
        </w:numPr>
        <w:jc w:val="center"/>
      </w:pPr>
      <w:r w:rsidRPr="00ED3739">
        <w:rPr>
          <w:rFonts w:ascii="Cambria Math" w:hAnsi="Cambria Math"/>
          <w:i/>
          <w:sz w:val="20"/>
        </w:rPr>
        <w:t>U1</w:t>
      </w:r>
      <w:r w:rsidR="00E87E49" w:rsidRPr="00ED3739">
        <w:rPr>
          <w:rFonts w:ascii="Cambria Math" w:hAnsi="Cambria Math"/>
          <w:i/>
          <w:sz w:val="20"/>
        </w:rPr>
        <w:sym w:font="Wingdings" w:char="F0E0"/>
      </w:r>
      <w:r w:rsidR="00E87E49">
        <w:t xml:space="preserve"> </w:t>
      </w:r>
      <w:proofErr w:type="spellStart"/>
      <w:proofErr w:type="gramStart"/>
      <w:r w:rsidR="008C64CB" w:rsidRPr="00E87E49">
        <w:rPr>
          <w:rFonts w:ascii="Cambria Math" w:hAnsi="Cambria Math"/>
          <w:i/>
          <w:sz w:val="20"/>
        </w:rPr>
        <w:t>wifi</w:t>
      </w:r>
      <w:proofErr w:type="spellEnd"/>
      <w:r w:rsidR="008C64CB" w:rsidRPr="00E87E49">
        <w:rPr>
          <w:rFonts w:ascii="Cambria Math" w:hAnsi="Cambria Math"/>
          <w:i/>
          <w:sz w:val="20"/>
        </w:rPr>
        <w:t>[</w:t>
      </w:r>
      <w:proofErr w:type="gramEnd"/>
      <w:r w:rsidR="008C64CB" w:rsidRPr="00E87E49">
        <w:rPr>
          <w:rFonts w:ascii="Cambria Math" w:hAnsi="Cambria Math"/>
          <w:i/>
          <w:sz w:val="20"/>
        </w:rPr>
        <w:t>(free,0),(paid,0),(no,0)].</w:t>
      </w:r>
    </w:p>
    <w:p w14:paraId="4843F7F5" w14:textId="77777777" w:rsidR="00ED3739" w:rsidRDefault="00ED3739" w:rsidP="008C64CB">
      <w:pPr>
        <w:pStyle w:val="ListBullet"/>
        <w:numPr>
          <w:ilvl w:val="0"/>
          <w:numId w:val="0"/>
        </w:numPr>
      </w:pPr>
    </w:p>
    <w:p w14:paraId="1FBA2A47" w14:textId="32214D62" w:rsidR="00ED3739" w:rsidRDefault="008C64CB" w:rsidP="008C64CB">
      <w:pPr>
        <w:pStyle w:val="ListBullet"/>
        <w:numPr>
          <w:ilvl w:val="0"/>
          <w:numId w:val="0"/>
        </w:numPr>
      </w:pPr>
      <w:r>
        <w:t xml:space="preserve">After training </w:t>
      </w:r>
      <w:r w:rsidR="000E53F9">
        <w:t>U</w:t>
      </w:r>
      <w:r>
        <w:t>ser</w:t>
      </w:r>
      <w:r w:rsidR="000E53F9">
        <w:t xml:space="preserve"> U1</w:t>
      </w:r>
      <w:r>
        <w:t xml:space="preserve"> over </w:t>
      </w:r>
      <w:r w:rsidR="000E53F9">
        <w:t xml:space="preserve">training samples </w:t>
      </w:r>
      <w:r>
        <w:t>B1 and B</w:t>
      </w:r>
      <w:r w:rsidR="00E87E49">
        <w:t>2</w:t>
      </w:r>
      <w:r>
        <w:t xml:space="preserve">, </w:t>
      </w:r>
    </w:p>
    <w:p w14:paraId="19C57C73" w14:textId="77777777" w:rsidR="00ED3739" w:rsidRDefault="00ED3739" w:rsidP="008C64CB">
      <w:pPr>
        <w:pStyle w:val="ListBullet"/>
        <w:numPr>
          <w:ilvl w:val="0"/>
          <w:numId w:val="0"/>
        </w:numPr>
      </w:pPr>
    </w:p>
    <w:p w14:paraId="5A21A7DF" w14:textId="43F49A05" w:rsidR="008C64CB" w:rsidRDefault="008C64CB" w:rsidP="00ED3739">
      <w:pPr>
        <w:pStyle w:val="ListBullet"/>
        <w:numPr>
          <w:ilvl w:val="0"/>
          <w:numId w:val="0"/>
        </w:numPr>
        <w:jc w:val="center"/>
        <w:rPr>
          <w:rFonts w:ascii="Cambria Math" w:hAnsi="Cambria Math"/>
          <w:i/>
          <w:sz w:val="20"/>
        </w:rPr>
      </w:pPr>
      <w:r w:rsidRPr="00ED3739">
        <w:rPr>
          <w:rFonts w:ascii="Cambria Math" w:hAnsi="Cambria Math"/>
          <w:i/>
          <w:sz w:val="20"/>
        </w:rPr>
        <w:t xml:space="preserve">U1 </w:t>
      </w:r>
      <w:r w:rsidR="00E87E49" w:rsidRPr="00ED3739">
        <w:rPr>
          <w:rFonts w:ascii="Cambria Math" w:hAnsi="Cambria Math"/>
          <w:i/>
          <w:sz w:val="20"/>
        </w:rPr>
        <w:sym w:font="Wingdings" w:char="F0E0"/>
      </w:r>
      <w:r w:rsidR="00E87E49">
        <w:t xml:space="preserve"> </w:t>
      </w:r>
      <w:proofErr w:type="spellStart"/>
      <w:r w:rsidR="00E87E49" w:rsidRPr="00E87E49">
        <w:rPr>
          <w:rFonts w:ascii="Cambria Math" w:hAnsi="Cambria Math"/>
          <w:i/>
          <w:sz w:val="20"/>
        </w:rPr>
        <w:t>wifi</w:t>
      </w:r>
      <w:proofErr w:type="spellEnd"/>
      <w:r w:rsidR="00E87E49" w:rsidRPr="00E87E49">
        <w:rPr>
          <w:rFonts w:ascii="Cambria Math" w:hAnsi="Cambria Math"/>
          <w:i/>
          <w:sz w:val="20"/>
        </w:rPr>
        <w:t>[(free,w</w:t>
      </w:r>
      <w:r w:rsidR="00E87E49" w:rsidRPr="00E87E49">
        <w:rPr>
          <w:rFonts w:ascii="Cambria Math" w:hAnsi="Cambria Math"/>
          <w:i/>
          <w:sz w:val="20"/>
          <w:vertAlign w:val="subscript"/>
        </w:rPr>
        <w:t>1</w:t>
      </w:r>
      <w:r w:rsidR="00E87E49" w:rsidRPr="00E87E49">
        <w:rPr>
          <w:rFonts w:ascii="Cambria Math" w:hAnsi="Cambria Math"/>
          <w:i/>
          <w:sz w:val="20"/>
        </w:rPr>
        <w:t>),(paid,w</w:t>
      </w:r>
      <w:r w:rsidR="00E87E49" w:rsidRPr="00E87E49">
        <w:rPr>
          <w:rFonts w:ascii="Cambria Math" w:hAnsi="Cambria Math"/>
          <w:i/>
          <w:sz w:val="20"/>
          <w:vertAlign w:val="subscript"/>
        </w:rPr>
        <w:t>2</w:t>
      </w:r>
      <w:r w:rsidR="00E87E49" w:rsidRPr="00E87E49">
        <w:rPr>
          <w:rFonts w:ascii="Cambria Math" w:hAnsi="Cambria Math"/>
          <w:i/>
          <w:sz w:val="20"/>
        </w:rPr>
        <w:t>),(no,0)]</w:t>
      </w:r>
    </w:p>
    <w:p w14:paraId="6997E866" w14:textId="55069AE4" w:rsidR="00E87E49" w:rsidRDefault="00E87E49" w:rsidP="00E87E49">
      <w:r>
        <w:t xml:space="preserve">With the linear weight vector mentioned above </w:t>
      </w:r>
      <w:r w:rsidRPr="00E87E49">
        <w:rPr>
          <w:rFonts w:ascii="Cambria Math" w:hAnsi="Cambria Math"/>
          <w:i/>
          <w:sz w:val="20"/>
        </w:rPr>
        <w:t>w</w:t>
      </w:r>
      <w:r w:rsidRPr="00E87E49">
        <w:rPr>
          <w:rFonts w:ascii="Cambria Math" w:hAnsi="Cambria Math"/>
          <w:i/>
          <w:sz w:val="20"/>
          <w:vertAlign w:val="subscript"/>
        </w:rPr>
        <w:t>1</w:t>
      </w:r>
      <w:r>
        <w:t xml:space="preserve"> and </w:t>
      </w:r>
      <w:r w:rsidRPr="00E87E49">
        <w:rPr>
          <w:rFonts w:ascii="Cambria Math" w:hAnsi="Cambria Math"/>
          <w:i/>
          <w:sz w:val="20"/>
        </w:rPr>
        <w:t>w</w:t>
      </w:r>
      <w:r>
        <w:rPr>
          <w:rFonts w:ascii="Cambria Math" w:hAnsi="Cambria Math"/>
          <w:i/>
          <w:sz w:val="20"/>
          <w:vertAlign w:val="subscript"/>
        </w:rPr>
        <w:t>2</w:t>
      </w:r>
      <w:r>
        <w:t xml:space="preserve"> can be obtained as:</w:t>
      </w:r>
    </w:p>
    <w:p w14:paraId="12B35379" w14:textId="73FE4D02" w:rsidR="00E87E49" w:rsidRPr="00ED3739" w:rsidRDefault="00E87E49" w:rsidP="00ED3739">
      <w:pPr>
        <w:jc w:val="center"/>
        <w:rPr>
          <w:rFonts w:ascii="Cambria Math" w:hAnsi="Cambria Math"/>
          <w:i/>
        </w:rPr>
      </w:pPr>
      <w:r w:rsidRPr="00ED3739">
        <w:rPr>
          <w:rFonts w:ascii="Cambria Math" w:hAnsi="Cambria Math"/>
          <w:i/>
        </w:rPr>
        <w:t>w</w:t>
      </w:r>
      <w:r w:rsidRPr="00ED3739">
        <w:rPr>
          <w:rFonts w:ascii="Cambria Math" w:hAnsi="Cambria Math"/>
          <w:i/>
          <w:vertAlign w:val="subscript"/>
        </w:rPr>
        <w:t>1</w:t>
      </w:r>
      <w:r w:rsidRPr="00ED3739">
        <w:rPr>
          <w:sz w:val="24"/>
          <w:vertAlign w:val="subscript"/>
        </w:rPr>
        <w:t xml:space="preserve"> </w:t>
      </w:r>
      <w:r w:rsidRPr="00ED3739">
        <w:rPr>
          <w:rFonts w:ascii="Cambria Math" w:hAnsi="Cambria Math"/>
          <w:i/>
        </w:rPr>
        <w:t>= 0 +</w:t>
      </w:r>
      <w:r w:rsidR="00ED3739" w:rsidRPr="00ED3739">
        <w:rPr>
          <w:rFonts w:ascii="Cambria Math" w:hAnsi="Cambria Math"/>
          <w:i/>
        </w:rPr>
        <w:t xml:space="preserve"> (.75 * 4) + (.25 * 4)</w:t>
      </w:r>
      <w:r w:rsidRPr="00ED3739">
        <w:rPr>
          <w:rFonts w:ascii="Cambria Math" w:hAnsi="Cambria Math"/>
          <w:i/>
        </w:rPr>
        <w:t xml:space="preserve"> </w:t>
      </w:r>
      <w:r w:rsidR="00ED3739" w:rsidRPr="00ED3739">
        <w:rPr>
          <w:rFonts w:ascii="Cambria Math" w:hAnsi="Cambria Math"/>
          <w:i/>
        </w:rPr>
        <w:t xml:space="preserve">[Assume lf=.75; </w:t>
      </w:r>
      <w:proofErr w:type="spellStart"/>
      <w:proofErr w:type="gramStart"/>
      <w:r w:rsidR="00ED3739" w:rsidRPr="00ED3739">
        <w:rPr>
          <w:rFonts w:ascii="Cambria Math" w:hAnsi="Cambria Math"/>
          <w:i/>
        </w:rPr>
        <w:t>r</w:t>
      </w:r>
      <w:r w:rsidR="00ED3739" w:rsidRPr="00ED3739">
        <w:rPr>
          <w:rFonts w:ascii="Cambria Math" w:hAnsi="Cambria Math"/>
          <w:i/>
          <w:vertAlign w:val="subscript"/>
        </w:rPr>
        <w:t>u</w:t>
      </w:r>
      <w:proofErr w:type="spellEnd"/>
      <w:proofErr w:type="gramEnd"/>
      <w:r w:rsidR="00ED3739" w:rsidRPr="00ED3739">
        <w:rPr>
          <w:rFonts w:ascii="Cambria Math" w:hAnsi="Cambria Math"/>
          <w:i/>
          <w:vertAlign w:val="subscript"/>
        </w:rPr>
        <w:t>,</w:t>
      </w:r>
      <w:r w:rsidR="00ED3739" w:rsidRPr="00ED3739">
        <w:rPr>
          <w:rFonts w:ascii="Cambria Math" w:hAnsi="Cambria Math"/>
          <w:i/>
        </w:rPr>
        <w:t xml:space="preserve"> </w:t>
      </w:r>
      <w:proofErr w:type="spellStart"/>
      <w:r w:rsidR="00ED3739" w:rsidRPr="00ED3739">
        <w:rPr>
          <w:rFonts w:ascii="Cambria Math" w:hAnsi="Cambria Math"/>
          <w:i/>
        </w:rPr>
        <w:t>r</w:t>
      </w:r>
      <w:r w:rsidR="00ED3739" w:rsidRPr="00ED3739">
        <w:rPr>
          <w:rFonts w:ascii="Cambria Math" w:hAnsi="Cambria Math"/>
          <w:i/>
          <w:vertAlign w:val="subscript"/>
        </w:rPr>
        <w:t>b</w:t>
      </w:r>
      <w:proofErr w:type="spellEnd"/>
      <w:r w:rsidR="00ED3739" w:rsidRPr="00ED3739">
        <w:rPr>
          <w:rFonts w:ascii="Cambria Math" w:hAnsi="Cambria Math"/>
          <w:i/>
          <w:vertAlign w:val="subscript"/>
        </w:rPr>
        <w:t>,</w:t>
      </w:r>
      <w:r w:rsidR="00ED3739" w:rsidRPr="00ED3739">
        <w:rPr>
          <w:rFonts w:ascii="Cambria Math" w:hAnsi="Cambria Math"/>
          <w:i/>
        </w:rPr>
        <w:t xml:space="preserve"> =4]</w:t>
      </w:r>
    </w:p>
    <w:p w14:paraId="203A510B" w14:textId="4650E247" w:rsidR="00ED3739" w:rsidRPr="00ED3739" w:rsidRDefault="00ED3739" w:rsidP="00ED3739">
      <w:pPr>
        <w:jc w:val="center"/>
        <w:rPr>
          <w:rFonts w:ascii="Cambria Math" w:hAnsi="Cambria Math"/>
          <w:i/>
        </w:rPr>
      </w:pPr>
      <w:r w:rsidRPr="00ED3739">
        <w:rPr>
          <w:rFonts w:ascii="Cambria Math" w:hAnsi="Cambria Math"/>
          <w:i/>
        </w:rPr>
        <w:t>w</w:t>
      </w:r>
      <w:r w:rsidRPr="00ED3739">
        <w:rPr>
          <w:rFonts w:ascii="Cambria Math" w:hAnsi="Cambria Math"/>
          <w:i/>
          <w:vertAlign w:val="subscript"/>
        </w:rPr>
        <w:t>2</w:t>
      </w:r>
      <w:r w:rsidRPr="00ED3739">
        <w:rPr>
          <w:sz w:val="24"/>
          <w:vertAlign w:val="subscript"/>
        </w:rPr>
        <w:t xml:space="preserve"> </w:t>
      </w:r>
      <w:r w:rsidRPr="00ED3739">
        <w:rPr>
          <w:rFonts w:ascii="Cambria Math" w:hAnsi="Cambria Math"/>
          <w:i/>
        </w:rPr>
        <w:t xml:space="preserve">= 0 + (.75 * 4) + (.25 * 4) [Assume lf=.75; </w:t>
      </w:r>
      <w:proofErr w:type="spellStart"/>
      <w:proofErr w:type="gramStart"/>
      <w:r w:rsidRPr="00ED3739">
        <w:rPr>
          <w:rFonts w:ascii="Cambria Math" w:hAnsi="Cambria Math"/>
          <w:i/>
        </w:rPr>
        <w:t>r</w:t>
      </w:r>
      <w:r w:rsidRPr="00ED3739">
        <w:rPr>
          <w:rFonts w:ascii="Cambria Math" w:hAnsi="Cambria Math"/>
          <w:i/>
          <w:vertAlign w:val="subscript"/>
        </w:rPr>
        <w:t>u</w:t>
      </w:r>
      <w:proofErr w:type="spellEnd"/>
      <w:proofErr w:type="gramEnd"/>
      <w:r w:rsidRPr="00ED3739">
        <w:rPr>
          <w:rFonts w:ascii="Cambria Math" w:hAnsi="Cambria Math"/>
          <w:i/>
          <w:vertAlign w:val="subscript"/>
        </w:rPr>
        <w:t>,</w:t>
      </w:r>
      <w:r w:rsidRPr="00ED3739">
        <w:rPr>
          <w:rFonts w:ascii="Cambria Math" w:hAnsi="Cambria Math"/>
          <w:i/>
        </w:rPr>
        <w:t xml:space="preserve"> </w:t>
      </w:r>
      <w:proofErr w:type="spellStart"/>
      <w:r w:rsidRPr="00ED3739">
        <w:rPr>
          <w:rFonts w:ascii="Cambria Math" w:hAnsi="Cambria Math"/>
          <w:i/>
        </w:rPr>
        <w:t>r</w:t>
      </w:r>
      <w:r w:rsidRPr="00ED3739">
        <w:rPr>
          <w:rFonts w:ascii="Cambria Math" w:hAnsi="Cambria Math"/>
          <w:i/>
          <w:vertAlign w:val="subscript"/>
        </w:rPr>
        <w:t>b</w:t>
      </w:r>
      <w:proofErr w:type="spellEnd"/>
      <w:r w:rsidRPr="00ED3739">
        <w:rPr>
          <w:rFonts w:ascii="Cambria Math" w:hAnsi="Cambria Math"/>
          <w:i/>
          <w:vertAlign w:val="subscript"/>
        </w:rPr>
        <w:t>,</w:t>
      </w:r>
      <w:r w:rsidRPr="00ED3739">
        <w:rPr>
          <w:rFonts w:ascii="Cambria Math" w:hAnsi="Cambria Math"/>
          <w:i/>
        </w:rPr>
        <w:t xml:space="preserve"> =4]</w:t>
      </w:r>
    </w:p>
    <w:p w14:paraId="04961683" w14:textId="773DFAC1" w:rsidR="00E87E49" w:rsidRPr="00E87E49" w:rsidRDefault="00E87E49" w:rsidP="008C64CB">
      <w:pPr>
        <w:pStyle w:val="ListBullet"/>
        <w:numPr>
          <w:ilvl w:val="0"/>
          <w:numId w:val="0"/>
        </w:numPr>
        <w:rPr>
          <w:rFonts w:ascii="Cambria Math" w:hAnsi="Cambria Math"/>
          <w:sz w:val="20"/>
        </w:rPr>
      </w:pPr>
      <w:r>
        <w:rPr>
          <w:rFonts w:ascii="Cambria Math" w:hAnsi="Cambria Math"/>
          <w:sz w:val="20"/>
        </w:rPr>
        <w:t>Additionally after training the user over all the training data we normalize the feature weight</w:t>
      </w:r>
      <w:r w:rsidR="00ED3739">
        <w:rPr>
          <w:rFonts w:ascii="Cambria Math" w:hAnsi="Cambria Math"/>
          <w:sz w:val="20"/>
        </w:rPr>
        <w:t>s</w:t>
      </w:r>
      <w:r>
        <w:rPr>
          <w:rFonts w:ascii="Cambria Math" w:hAnsi="Cambria Math"/>
          <w:sz w:val="20"/>
        </w:rPr>
        <w:t xml:space="preserve"> to 1.</w:t>
      </w:r>
    </w:p>
    <w:p w14:paraId="15C53D1D" w14:textId="2CB1AC5D" w:rsidR="00FA3480" w:rsidRDefault="004215AA" w:rsidP="00E2246D">
      <w:pPr>
        <w:pStyle w:val="Heading3"/>
      </w:pPr>
      <w:bookmarkStart w:id="15" w:name="_Toc437894161"/>
      <w:r>
        <w:t>Data Modelling Workflow</w:t>
      </w:r>
      <w:bookmarkEnd w:id="15"/>
    </w:p>
    <w:p w14:paraId="5514E263" w14:textId="3EB0F83D" w:rsidR="004215AA" w:rsidRPr="004215AA" w:rsidRDefault="004215AA" w:rsidP="004215AA">
      <w:r>
        <w:t>The flowing workflow is used in the user and business modelling.</w:t>
      </w:r>
    </w:p>
    <w:p w14:paraId="2EC0921A" w14:textId="314C0208" w:rsidR="004215AA" w:rsidRDefault="004215AA" w:rsidP="004215AA">
      <w:pPr>
        <w:pStyle w:val="ListBullet2"/>
      </w:pPr>
      <w:r>
        <w:t xml:space="preserve">Import raw </w:t>
      </w:r>
      <w:proofErr w:type="spellStart"/>
      <w:r>
        <w:t>json</w:t>
      </w:r>
      <w:proofErr w:type="spellEnd"/>
      <w:r>
        <w:t xml:space="preserve"> files in</w:t>
      </w:r>
      <w:r w:rsidR="00482376">
        <w:t>to</w:t>
      </w:r>
      <w:r>
        <w:t xml:space="preserve"> Mongo DB</w:t>
      </w:r>
    </w:p>
    <w:p w14:paraId="1758DA0A" w14:textId="5B798933" w:rsidR="004215AA" w:rsidRDefault="004215AA" w:rsidP="004215AA">
      <w:pPr>
        <w:pStyle w:val="ListBullet2"/>
      </w:pPr>
      <w:r>
        <w:t xml:space="preserve">Convert </w:t>
      </w:r>
      <w:r w:rsidR="00482376">
        <w:t xml:space="preserve">raw data </w:t>
      </w:r>
      <w:r>
        <w:t xml:space="preserve">into system specific </w:t>
      </w:r>
      <w:proofErr w:type="spellStart"/>
      <w:r>
        <w:t>json</w:t>
      </w:r>
      <w:proofErr w:type="spellEnd"/>
      <w:r>
        <w:t xml:space="preserve"> format as inbound to the algorithm</w:t>
      </w:r>
    </w:p>
    <w:p w14:paraId="1231F7E4" w14:textId="06F49688" w:rsidR="004215AA" w:rsidRDefault="004215AA" w:rsidP="004215AA">
      <w:pPr>
        <w:pStyle w:val="ListBullet2"/>
      </w:pPr>
      <w:r>
        <w:t>Load Business Models</w:t>
      </w:r>
      <w:r w:rsidR="00482376">
        <w:t xml:space="preserve"> from system </w:t>
      </w:r>
      <w:r w:rsidR="00A10E54">
        <w:t>specific</w:t>
      </w:r>
      <w:r w:rsidR="00482376">
        <w:t xml:space="preserve"> </w:t>
      </w:r>
      <w:proofErr w:type="spellStart"/>
      <w:r w:rsidR="00482376">
        <w:t>json</w:t>
      </w:r>
      <w:proofErr w:type="spellEnd"/>
    </w:p>
    <w:p w14:paraId="441F49D4" w14:textId="33A742D0" w:rsidR="004215AA" w:rsidRDefault="00665822" w:rsidP="004215AA">
      <w:pPr>
        <w:pStyle w:val="ListBullet2"/>
      </w:pPr>
      <w:r>
        <w:t>Divide</w:t>
      </w:r>
      <w:r w:rsidR="004215AA">
        <w:t xml:space="preserve"> Business Models in to Test and Training Data</w:t>
      </w:r>
    </w:p>
    <w:p w14:paraId="5B0AB5F6" w14:textId="43598618" w:rsidR="00961F92" w:rsidRDefault="00961F92" w:rsidP="00961F92">
      <w:pPr>
        <w:pStyle w:val="ListBullet2"/>
      </w:pPr>
      <w:r>
        <w:t>Filter Test Data on Location and Time</w:t>
      </w:r>
    </w:p>
    <w:p w14:paraId="4E9C617D" w14:textId="5DE87F9A" w:rsidR="004215AA" w:rsidRPr="004215AA" w:rsidRDefault="004215AA" w:rsidP="004215AA">
      <w:pPr>
        <w:pStyle w:val="ListBullet2"/>
      </w:pPr>
      <w:r>
        <w:t>Train User Model on Training Data</w:t>
      </w:r>
    </w:p>
    <w:p w14:paraId="77991B6F" w14:textId="77777777" w:rsidR="00E2246D" w:rsidRDefault="00E2246D" w:rsidP="00B91B6B"/>
    <w:p w14:paraId="627727C9" w14:textId="741B1504" w:rsidR="00E2246D" w:rsidRDefault="00E2246D" w:rsidP="00E2246D">
      <w:pPr>
        <w:pStyle w:val="Heading2"/>
      </w:pPr>
      <w:bookmarkStart w:id="16" w:name="_Toc437894162"/>
      <w:r>
        <w:lastRenderedPageBreak/>
        <w:t>Prediction</w:t>
      </w:r>
      <w:bookmarkEnd w:id="16"/>
    </w:p>
    <w:p w14:paraId="6A45B850" w14:textId="77777777" w:rsidR="00077E53" w:rsidRDefault="00077E53" w:rsidP="00077E53">
      <w:pPr>
        <w:pStyle w:val="Body"/>
      </w:pPr>
      <w:r>
        <w:t>For predictions we have used KNN to find the nearest neighbors. As the KNN classes for both the user and the business model are the same, we can find the nearest neighbors (Businesses) for our trained user. Instead of taking the distance between two samples we are measuring the prediction score between the user and the business based on KNN classes.</w:t>
      </w:r>
    </w:p>
    <w:p w14:paraId="068A308C" w14:textId="0AB39890" w:rsidR="002D5E64" w:rsidRDefault="00C7061A" w:rsidP="00C7061A">
      <w:pPr>
        <w:pStyle w:val="Heading3"/>
      </w:pPr>
      <w:bookmarkStart w:id="17" w:name="_Toc437894163"/>
      <w:r>
        <w:t>Prediction Workflow</w:t>
      </w:r>
      <w:bookmarkEnd w:id="17"/>
    </w:p>
    <w:p w14:paraId="211EF186" w14:textId="77777777" w:rsidR="00077E53" w:rsidRDefault="00077E53" w:rsidP="00077E53">
      <w:pPr>
        <w:pStyle w:val="ListBullet2"/>
      </w:pPr>
      <w:r>
        <w:t>Iterate over the Test Data</w:t>
      </w:r>
    </w:p>
    <w:p w14:paraId="3B24675D" w14:textId="77777777" w:rsidR="00077E53" w:rsidRDefault="00077E53" w:rsidP="00077E53">
      <w:pPr>
        <w:pStyle w:val="ListBullet2"/>
      </w:pPr>
      <w:r>
        <w:t>Match User Class feature-values to Business Class (Test Data) feature-value.</w:t>
      </w:r>
    </w:p>
    <w:p w14:paraId="7E9E3D46" w14:textId="77777777" w:rsidR="00077E53" w:rsidRDefault="00077E53" w:rsidP="00077E53">
      <w:pPr>
        <w:pStyle w:val="ListBullet2"/>
      </w:pPr>
      <w:r>
        <w:t>If there is a match, accumulate the class weight from the user as prediction score.</w:t>
      </w:r>
    </w:p>
    <w:p w14:paraId="17A1B0E6" w14:textId="25F16F8D" w:rsidR="00077E53" w:rsidRDefault="00077E53" w:rsidP="00077E53">
      <w:pPr>
        <w:pStyle w:val="ListBullet2"/>
      </w:pPr>
      <w:r>
        <w:t xml:space="preserve">Take </w:t>
      </w:r>
      <w:r w:rsidR="0036208C">
        <w:t>‘</w:t>
      </w:r>
      <w:r>
        <w:t>k</w:t>
      </w:r>
      <w:r w:rsidR="0036208C">
        <w:t>’</w:t>
      </w:r>
      <w:r>
        <w:t xml:space="preserve"> Business Models with the highest prediction score as an output.</w:t>
      </w:r>
    </w:p>
    <w:p w14:paraId="6C650009" w14:textId="2DBD0EE4" w:rsidR="0036208C" w:rsidRDefault="0036208C" w:rsidP="0036208C">
      <w:pPr>
        <w:pStyle w:val="ListBullet2"/>
        <w:numPr>
          <w:ilvl w:val="0"/>
          <w:numId w:val="0"/>
        </w:numPr>
        <w:ind w:left="864" w:hanging="144"/>
      </w:pPr>
    </w:p>
    <w:p w14:paraId="79BF4EC1" w14:textId="7120D848" w:rsidR="0036208C" w:rsidRDefault="0036208C" w:rsidP="0036208C">
      <w:pPr>
        <w:pStyle w:val="ListBullet2"/>
        <w:numPr>
          <w:ilvl w:val="0"/>
          <w:numId w:val="0"/>
        </w:numPr>
        <w:ind w:left="864" w:hanging="144"/>
      </w:pPr>
      <w:r>
        <w:rPr>
          <w:noProof/>
          <w:lang w:eastAsia="en-US"/>
        </w:rPr>
        <mc:AlternateContent>
          <mc:Choice Requires="wps">
            <w:drawing>
              <wp:anchor distT="0" distB="0" distL="114300" distR="114300" simplePos="0" relativeHeight="251666432" behindDoc="0" locked="0" layoutInCell="1" allowOverlap="1" wp14:anchorId="1416474F" wp14:editId="7100CE81">
                <wp:simplePos x="0" y="0"/>
                <wp:positionH relativeFrom="column">
                  <wp:posOffset>-38100</wp:posOffset>
                </wp:positionH>
                <wp:positionV relativeFrom="paragraph">
                  <wp:posOffset>4565015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122F8FB4" w14:textId="1265CEFA" w:rsidR="00B43881" w:rsidRPr="00031547" w:rsidRDefault="00B43881" w:rsidP="0036208C">
                            <w:pPr>
                              <w:pStyle w:val="Caption"/>
                              <w:jc w:val="center"/>
                              <w:rPr>
                                <w:noProof/>
                                <w:szCs w:val="20"/>
                              </w:rPr>
                            </w:pPr>
                            <w:r>
                              <w:t xml:space="preserve">Figure </w:t>
                            </w:r>
                            <w:fldSimple w:instr=" SEQ Figure \* ARABIC ">
                              <w:r w:rsidR="00016ADC">
                                <w:rPr>
                                  <w:noProof/>
                                </w:rPr>
                                <w:t>1</w:t>
                              </w:r>
                            </w:fldSimple>
                            <w:r>
                              <w:t>: Integrated System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6474F" id="_x0000_t202" coordsize="21600,21600" o:spt="202" path="m,l,21600r21600,l21600,xe">
                <v:stroke joinstyle="miter"/>
                <v:path gradientshapeok="t" o:connecttype="rect"/>
              </v:shapetype>
              <v:shape id="Text Box 3" o:spid="_x0000_s1029" type="#_x0000_t202" style="position:absolute;left:0;text-align:left;margin-left:-3pt;margin-top:359.4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olMgIAAHI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" stroked="f">
                <v:textbox style="mso-fit-shape-to-text:t" inset="0,0,0,0">
                  <w:txbxContent>
                    <w:p w14:paraId="122F8FB4" w14:textId="1265CEFA" w:rsidR="00B43881" w:rsidRPr="00031547" w:rsidRDefault="00B43881" w:rsidP="0036208C">
                      <w:pPr>
                        <w:pStyle w:val="Caption"/>
                        <w:jc w:val="center"/>
                        <w:rPr>
                          <w:noProof/>
                          <w:szCs w:val="20"/>
                        </w:rPr>
                      </w:pPr>
                      <w:r>
                        <w:t xml:space="preserve">Figure </w:t>
                      </w:r>
                      <w:fldSimple w:instr=" SEQ Figure \* ARABIC ">
                        <w:r w:rsidR="00016ADC">
                          <w:rPr>
                            <w:noProof/>
                          </w:rPr>
                          <w:t>1</w:t>
                        </w:r>
                      </w:fldSimple>
                      <w:r>
                        <w:t>: Integrated System Workflow</w:t>
                      </w:r>
                    </w:p>
                  </w:txbxContent>
                </v:textbox>
                <w10:wrap type="square"/>
              </v:shape>
            </w:pict>
          </mc:Fallback>
        </mc:AlternateContent>
      </w:r>
      <w:r>
        <w:rPr>
          <w:noProof/>
          <w:lang w:eastAsia="en-US"/>
        </w:rPr>
        <w:drawing>
          <wp:anchor distT="0" distB="0" distL="114300" distR="114300" simplePos="0" relativeHeight="251664384" behindDoc="0" locked="0" layoutInCell="1" allowOverlap="1" wp14:anchorId="579F20F1" wp14:editId="46FF2DB0">
            <wp:simplePos x="0" y="0"/>
            <wp:positionH relativeFrom="column">
              <wp:posOffset>-38100</wp:posOffset>
            </wp:positionH>
            <wp:positionV relativeFrom="paragraph">
              <wp:posOffset>198755</wp:posOffset>
            </wp:positionV>
            <wp:extent cx="5943600" cy="4309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Projec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anchor>
        </w:drawing>
      </w:r>
    </w:p>
    <w:p w14:paraId="3B3D3B20" w14:textId="32045A5F" w:rsidR="0036208C" w:rsidRDefault="0036208C" w:rsidP="0036208C">
      <w:pPr>
        <w:pStyle w:val="ListBullet2"/>
        <w:numPr>
          <w:ilvl w:val="0"/>
          <w:numId w:val="0"/>
        </w:numPr>
        <w:ind w:left="864" w:hanging="144"/>
        <w:jc w:val="left"/>
      </w:pPr>
    </w:p>
    <w:p w14:paraId="14FB0259" w14:textId="77777777" w:rsidR="00581BC0" w:rsidRDefault="00581BC0" w:rsidP="0036208C">
      <w:pPr>
        <w:pStyle w:val="ListBullet2"/>
        <w:numPr>
          <w:ilvl w:val="0"/>
          <w:numId w:val="0"/>
        </w:numPr>
        <w:ind w:left="864" w:hanging="144"/>
        <w:jc w:val="left"/>
      </w:pPr>
    </w:p>
    <w:p w14:paraId="7C95BE2F" w14:textId="77777777" w:rsidR="00581BC0" w:rsidRDefault="00581BC0" w:rsidP="0036208C">
      <w:pPr>
        <w:pStyle w:val="ListBullet2"/>
        <w:numPr>
          <w:ilvl w:val="0"/>
          <w:numId w:val="0"/>
        </w:numPr>
        <w:ind w:left="864" w:hanging="144"/>
        <w:jc w:val="left"/>
      </w:pPr>
    </w:p>
    <w:p w14:paraId="17AE1793" w14:textId="77777777" w:rsidR="00581BC0" w:rsidRDefault="00581BC0" w:rsidP="0036208C">
      <w:pPr>
        <w:pStyle w:val="ListBullet2"/>
        <w:numPr>
          <w:ilvl w:val="0"/>
          <w:numId w:val="0"/>
        </w:numPr>
        <w:ind w:left="864" w:hanging="144"/>
        <w:jc w:val="left"/>
      </w:pPr>
    </w:p>
    <w:p w14:paraId="0CCB17AE" w14:textId="77777777" w:rsidR="00581BC0" w:rsidRDefault="00581BC0" w:rsidP="0036208C">
      <w:pPr>
        <w:pStyle w:val="ListBullet2"/>
        <w:numPr>
          <w:ilvl w:val="0"/>
          <w:numId w:val="0"/>
        </w:numPr>
        <w:ind w:left="864" w:hanging="144"/>
        <w:jc w:val="left"/>
      </w:pPr>
    </w:p>
    <w:p w14:paraId="67FDC6DB" w14:textId="1A206B00" w:rsidR="00575BF6" w:rsidRDefault="00581BC0" w:rsidP="00581BC0">
      <w:pPr>
        <w:pStyle w:val="Heading2"/>
      </w:pPr>
      <w:bookmarkStart w:id="18" w:name="_Toc437894164"/>
      <w:r w:rsidRPr="00581BC0">
        <w:lastRenderedPageBreak/>
        <w:t>Mean Absolute Error</w:t>
      </w:r>
      <w:bookmarkEnd w:id="18"/>
    </w:p>
    <w:p w14:paraId="78AB116C" w14:textId="77777777" w:rsidR="00581BC0" w:rsidRDefault="00581BC0" w:rsidP="00581BC0">
      <w:r w:rsidRPr="00581BC0">
        <w:t>We are using Mean Absolute Error (MAE) measure to compute the accuracy of our prediction. To compute the MAE we consider the true rating for the business given by the user and the predicted rating for the business by our model. To map the predicted score from KNN to a predicted rating, we consider the following scale:</w:t>
      </w:r>
    </w:p>
    <w:p w14:paraId="08D3D597" w14:textId="77777777" w:rsidR="00581BC0" w:rsidRPr="00581BC0" w:rsidRDefault="00581BC0" w:rsidP="00581BC0">
      <w:pPr>
        <w:spacing w:after="0" w:line="240" w:lineRule="auto"/>
        <w:jc w:val="left"/>
        <w:rPr>
          <w:rFonts w:ascii="Times New Roman" w:eastAsia="Times New Roman" w:hAnsi="Times New Roman" w:cs="Times New Roman"/>
          <w:color w:val="auto"/>
          <w:sz w:val="24"/>
          <w:szCs w:val="24"/>
          <w:lang w:eastAsia="en-US"/>
        </w:rPr>
      </w:pPr>
    </w:p>
    <w:tbl>
      <w:tblPr>
        <w:tblStyle w:val="ListTable6Colorful"/>
        <w:tblW w:w="9030" w:type="dxa"/>
        <w:tblLook w:val="04A0" w:firstRow="1" w:lastRow="0" w:firstColumn="1" w:lastColumn="0" w:noHBand="0" w:noVBand="1"/>
      </w:tblPr>
      <w:tblGrid>
        <w:gridCol w:w="5102"/>
        <w:gridCol w:w="3928"/>
      </w:tblGrid>
      <w:tr w:rsidR="00581BC0" w:rsidRPr="00581BC0" w14:paraId="1001CF68" w14:textId="77777777" w:rsidTr="0058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5A7C5" w14:textId="77777777" w:rsidR="00581BC0" w:rsidRPr="00581BC0" w:rsidRDefault="00581BC0" w:rsidP="00581BC0">
            <w:pPr>
              <w:spacing w:after="0"/>
              <w:jc w:val="left"/>
              <w:rPr>
                <w:rFonts w:eastAsia="Times New Roman" w:cs="Times New Roman"/>
                <w:color w:val="auto"/>
                <w:szCs w:val="22"/>
                <w:lang w:eastAsia="en-US"/>
              </w:rPr>
            </w:pPr>
            <w:r w:rsidRPr="00581BC0">
              <w:rPr>
                <w:rFonts w:eastAsia="Times New Roman" w:cs="Arial"/>
                <w:color w:val="000000"/>
                <w:szCs w:val="22"/>
                <w:lang w:eastAsia="en-US"/>
              </w:rPr>
              <w:t>Predicted Score Range</w:t>
            </w:r>
          </w:p>
        </w:tc>
        <w:tc>
          <w:tcPr>
            <w:tcW w:w="0" w:type="auto"/>
            <w:hideMark/>
          </w:tcPr>
          <w:p w14:paraId="70F206F5" w14:textId="77777777" w:rsidR="00581BC0" w:rsidRPr="00581BC0" w:rsidRDefault="00581BC0" w:rsidP="00581BC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Predicted Rating</w:t>
            </w:r>
          </w:p>
        </w:tc>
      </w:tr>
      <w:tr w:rsidR="00581BC0" w:rsidRPr="00581BC0" w14:paraId="4837F2A1" w14:textId="77777777" w:rsidTr="00581BC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hideMark/>
          </w:tcPr>
          <w:p w14:paraId="307E799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0</w:t>
            </w:r>
          </w:p>
        </w:tc>
        <w:tc>
          <w:tcPr>
            <w:tcW w:w="0" w:type="auto"/>
            <w:hideMark/>
          </w:tcPr>
          <w:p w14:paraId="7F0A464D"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0</w:t>
            </w:r>
          </w:p>
        </w:tc>
      </w:tr>
      <w:tr w:rsidR="00581BC0" w:rsidRPr="00581BC0" w14:paraId="1C76775E"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2563F1AB"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0 to 1</w:t>
            </w:r>
          </w:p>
        </w:tc>
        <w:tc>
          <w:tcPr>
            <w:tcW w:w="0" w:type="auto"/>
            <w:hideMark/>
          </w:tcPr>
          <w:p w14:paraId="063AE52C"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0.5</w:t>
            </w:r>
          </w:p>
        </w:tc>
      </w:tr>
      <w:tr w:rsidR="00581BC0" w:rsidRPr="00581BC0" w14:paraId="32B68C1E"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E1556"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1 to 2</w:t>
            </w:r>
          </w:p>
        </w:tc>
        <w:tc>
          <w:tcPr>
            <w:tcW w:w="0" w:type="auto"/>
            <w:hideMark/>
          </w:tcPr>
          <w:p w14:paraId="081542F6"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1</w:t>
            </w:r>
          </w:p>
        </w:tc>
      </w:tr>
      <w:tr w:rsidR="00581BC0" w:rsidRPr="00581BC0" w14:paraId="38500544"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202A2FF2"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2 to 3</w:t>
            </w:r>
          </w:p>
        </w:tc>
        <w:tc>
          <w:tcPr>
            <w:tcW w:w="0" w:type="auto"/>
            <w:hideMark/>
          </w:tcPr>
          <w:p w14:paraId="0D7E109D"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1.5</w:t>
            </w:r>
          </w:p>
        </w:tc>
      </w:tr>
      <w:tr w:rsidR="00581BC0" w:rsidRPr="00581BC0" w14:paraId="5F0EDA0A"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6DE5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3 to 4</w:t>
            </w:r>
          </w:p>
        </w:tc>
        <w:tc>
          <w:tcPr>
            <w:tcW w:w="0" w:type="auto"/>
            <w:hideMark/>
          </w:tcPr>
          <w:p w14:paraId="63EB9062"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2</w:t>
            </w:r>
          </w:p>
        </w:tc>
      </w:tr>
      <w:tr w:rsidR="00581BC0" w:rsidRPr="00581BC0" w14:paraId="69DD446D"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57CF94B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4 to 5</w:t>
            </w:r>
          </w:p>
        </w:tc>
        <w:tc>
          <w:tcPr>
            <w:tcW w:w="0" w:type="auto"/>
            <w:hideMark/>
          </w:tcPr>
          <w:p w14:paraId="518802B9"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2.5</w:t>
            </w:r>
          </w:p>
        </w:tc>
      </w:tr>
      <w:tr w:rsidR="00581BC0" w:rsidRPr="00581BC0" w14:paraId="614D1584"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705E7"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5 to 6</w:t>
            </w:r>
          </w:p>
        </w:tc>
        <w:tc>
          <w:tcPr>
            <w:tcW w:w="0" w:type="auto"/>
            <w:hideMark/>
          </w:tcPr>
          <w:p w14:paraId="04CA55E0"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3</w:t>
            </w:r>
          </w:p>
        </w:tc>
      </w:tr>
      <w:tr w:rsidR="00581BC0" w:rsidRPr="00581BC0" w14:paraId="1DF2FCA8"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653F4A0F"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6 to 7</w:t>
            </w:r>
          </w:p>
        </w:tc>
        <w:tc>
          <w:tcPr>
            <w:tcW w:w="0" w:type="auto"/>
            <w:hideMark/>
          </w:tcPr>
          <w:p w14:paraId="48090AE0"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3.5</w:t>
            </w:r>
          </w:p>
        </w:tc>
      </w:tr>
      <w:tr w:rsidR="00581BC0" w:rsidRPr="00581BC0" w14:paraId="6DB338DC"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3853D"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7 to 8</w:t>
            </w:r>
          </w:p>
        </w:tc>
        <w:tc>
          <w:tcPr>
            <w:tcW w:w="0" w:type="auto"/>
            <w:hideMark/>
          </w:tcPr>
          <w:p w14:paraId="06AB1E3A"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4</w:t>
            </w:r>
          </w:p>
        </w:tc>
      </w:tr>
      <w:tr w:rsidR="00581BC0" w:rsidRPr="00581BC0" w14:paraId="03FAE03A"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0F994D0E"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8 to 9</w:t>
            </w:r>
          </w:p>
        </w:tc>
        <w:tc>
          <w:tcPr>
            <w:tcW w:w="0" w:type="auto"/>
            <w:hideMark/>
          </w:tcPr>
          <w:p w14:paraId="072DD2C1"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4.5</w:t>
            </w:r>
          </w:p>
        </w:tc>
      </w:tr>
      <w:tr w:rsidR="00581BC0" w:rsidRPr="00581BC0" w14:paraId="6FC39A33"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8C7B1" w14:textId="77777777" w:rsidR="00581BC0" w:rsidRPr="00581BC0" w:rsidRDefault="00581BC0" w:rsidP="00581BC0">
            <w:pPr>
              <w:spacing w:after="0"/>
              <w:jc w:val="left"/>
              <w:rPr>
                <w:rFonts w:ascii="Times New Roman" w:eastAsia="Times New Roman" w:hAnsi="Times New Roman" w:cs="Times New Roman"/>
                <w:b w:val="0"/>
                <w:color w:val="auto"/>
                <w:sz w:val="24"/>
                <w:szCs w:val="24"/>
                <w:lang w:eastAsia="en-US"/>
              </w:rPr>
            </w:pPr>
            <w:r w:rsidRPr="00581BC0">
              <w:rPr>
                <w:rFonts w:ascii="Arial" w:eastAsia="Times New Roman" w:hAnsi="Arial" w:cs="Arial"/>
                <w:b w:val="0"/>
                <w:color w:val="000000"/>
                <w:sz w:val="18"/>
                <w:szCs w:val="18"/>
                <w:lang w:eastAsia="en-US"/>
              </w:rPr>
              <w:t>9 to 10</w:t>
            </w:r>
          </w:p>
        </w:tc>
        <w:tc>
          <w:tcPr>
            <w:tcW w:w="0" w:type="auto"/>
            <w:hideMark/>
          </w:tcPr>
          <w:p w14:paraId="1691BB1A"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581BC0">
              <w:rPr>
                <w:rFonts w:ascii="Arial" w:eastAsia="Times New Roman" w:hAnsi="Arial" w:cs="Arial"/>
                <w:color w:val="000000"/>
                <w:sz w:val="18"/>
                <w:szCs w:val="18"/>
                <w:lang w:eastAsia="en-US"/>
              </w:rPr>
              <w:t>5</w:t>
            </w:r>
          </w:p>
        </w:tc>
      </w:tr>
    </w:tbl>
    <w:p w14:paraId="025B48C4" w14:textId="77777777" w:rsidR="00581BC0" w:rsidRDefault="00581BC0" w:rsidP="00581BC0"/>
    <w:p w14:paraId="1078DABB" w14:textId="77777777" w:rsidR="00C97067" w:rsidRDefault="00C97067" w:rsidP="00581BC0">
      <w:r w:rsidRPr="00C97067">
        <w:t>Using this predicted rating, we will compute t</w:t>
      </w:r>
      <w:r>
        <w:t>he MAE using the below formula,</w:t>
      </w:r>
    </w:p>
    <w:p w14:paraId="0FF5D2CA" w14:textId="77777777" w:rsidR="00C97067" w:rsidRDefault="00C97067" w:rsidP="00581BC0"/>
    <w:p w14:paraId="514CF729" w14:textId="3D49C679" w:rsidR="00C97067" w:rsidRDefault="00C97067" w:rsidP="00581BC0">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nary>
          <m:r>
            <m:rPr>
              <m:sty m:val="p"/>
            </m:rPr>
            <w:rPr>
              <w:rFonts w:ascii="Cambria Math" w:hAnsi="Cambria Math"/>
            </w:rPr>
            <m:t>|</m:t>
          </m:r>
          <m:r>
            <m:rPr>
              <m:sty m:val="p"/>
            </m:rPr>
            <w:rPr>
              <w:rFonts w:ascii="Cambria Math" w:hAnsi="Cambria Math"/>
            </w:rPr>
            <w:br/>
          </m:r>
        </m:oMath>
        <m:oMath>
          <m:r>
            <w:rPr>
              <w:rFonts w:ascii="Cambria Math" w:hAnsi="Cambria Math"/>
            </w:rPr>
            <m:t xml:space="preserve"> n is the total number of predictions</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is the predicted rating for the particular prediction</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 xml:space="preserve"> is the user rating for the particular prediction</m:t>
          </m:r>
        </m:oMath>
      </m:oMathPara>
    </w:p>
    <w:p w14:paraId="3581863E" w14:textId="1ECBE47F" w:rsidR="007E050E" w:rsidRDefault="007E050E" w:rsidP="005F323F">
      <w:pPr>
        <w:pStyle w:val="Heading1"/>
      </w:pPr>
      <w:r w:rsidRPr="005C504B">
        <w:br w:type="page"/>
      </w:r>
      <w:bookmarkStart w:id="19" w:name="_Toc437894165"/>
      <w:r w:rsidR="002C1125">
        <w:lastRenderedPageBreak/>
        <w:t>Results</w:t>
      </w:r>
      <w:bookmarkEnd w:id="19"/>
    </w:p>
    <w:p w14:paraId="096F6530" w14:textId="2691E866" w:rsidR="001354AC" w:rsidRDefault="00795C76" w:rsidP="002C1125">
      <w:r>
        <w:t xml:space="preserve">We ran the algorithm in </w:t>
      </w:r>
      <w:r w:rsidR="00285AA7">
        <w:t xml:space="preserve">two </w:t>
      </w:r>
      <w:r>
        <w:t xml:space="preserve">scenarios </w:t>
      </w:r>
      <w:r w:rsidR="00F77556">
        <w:t>as following.</w:t>
      </w:r>
    </w:p>
    <w:p w14:paraId="468D4DE5" w14:textId="77777777" w:rsidR="00285AA7" w:rsidRDefault="00285AA7" w:rsidP="002C1125"/>
    <w:p w14:paraId="11898C53" w14:textId="0F6B6C7B" w:rsidR="001354AC" w:rsidRDefault="001354AC" w:rsidP="001354AC">
      <w:pPr>
        <w:pStyle w:val="Heading2"/>
      </w:pPr>
      <w:bookmarkStart w:id="20" w:name="_Toc437894166"/>
      <w:r>
        <w:t xml:space="preserve">Without </w:t>
      </w:r>
      <w:r w:rsidR="00581BC0">
        <w:t xml:space="preserve">Data </w:t>
      </w:r>
      <w:r>
        <w:t>Filter</w:t>
      </w:r>
      <w:r w:rsidR="00581BC0">
        <w:t>s</w:t>
      </w:r>
      <w:bookmarkEnd w:id="20"/>
    </w:p>
    <w:p w14:paraId="0415F6FD" w14:textId="77777777" w:rsidR="00166661" w:rsidRDefault="001354AC" w:rsidP="001354AC">
      <w:r>
        <w:t xml:space="preserve">Here we are not using any location or time filter on the </w:t>
      </w:r>
      <w:r w:rsidR="00F77556">
        <w:t xml:space="preserve">data set, </w:t>
      </w:r>
    </w:p>
    <w:p w14:paraId="64F4C80C" w14:textId="3866DE5F" w:rsidR="00166661" w:rsidRDefault="00166661" w:rsidP="00166661">
      <w:r>
        <w:t xml:space="preserve">With </w:t>
      </w:r>
      <w:r w:rsidRPr="00F77556">
        <w:rPr>
          <w:i/>
        </w:rPr>
        <w:t>learning factor</w:t>
      </w:r>
      <w:r>
        <w:t xml:space="preserve"> as</w:t>
      </w:r>
      <w:r>
        <w:rPr>
          <w:i/>
        </w:rPr>
        <w:t xml:space="preserve"> </w:t>
      </w:r>
      <w:r w:rsidR="003612EF">
        <w:rPr>
          <w:i/>
        </w:rPr>
        <w:t>.75</w:t>
      </w:r>
      <w:r>
        <w:rPr>
          <w:i/>
        </w:rPr>
        <w:t xml:space="preserve">, distance filter False, k as 5, time filter as False.  </w:t>
      </w:r>
    </w:p>
    <w:tbl>
      <w:tblPr>
        <w:tblStyle w:val="ListTable6Colorful"/>
        <w:tblpPr w:leftFromText="180" w:rightFromText="180" w:vertAnchor="text" w:horzAnchor="page" w:tblpX="2226" w:tblpY="473"/>
        <w:tblW w:w="0" w:type="auto"/>
        <w:tblLook w:val="04A0" w:firstRow="1" w:lastRow="0" w:firstColumn="1" w:lastColumn="0" w:noHBand="0" w:noVBand="1"/>
      </w:tblPr>
      <w:tblGrid>
        <w:gridCol w:w="3510"/>
        <w:gridCol w:w="2421"/>
      </w:tblGrid>
      <w:tr w:rsidR="00795C76" w14:paraId="2173DBB5" w14:textId="77777777" w:rsidTr="00795C76">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367DE0DD" w14:textId="77777777" w:rsidR="00795C76" w:rsidRDefault="00795C76" w:rsidP="00795C76">
            <w:pPr>
              <w:tabs>
                <w:tab w:val="left" w:pos="1155"/>
              </w:tabs>
              <w:jc w:val="left"/>
            </w:pPr>
            <w:r>
              <w:t xml:space="preserve">Item </w:t>
            </w:r>
          </w:p>
        </w:tc>
        <w:tc>
          <w:tcPr>
            <w:tcW w:w="2421" w:type="dxa"/>
          </w:tcPr>
          <w:p w14:paraId="162841E0" w14:textId="77777777" w:rsidR="00795C76" w:rsidRDefault="00795C76" w:rsidP="00795C76">
            <w:pPr>
              <w:jc w:val="left"/>
              <w:cnfStyle w:val="100000000000" w:firstRow="1" w:lastRow="0" w:firstColumn="0" w:lastColumn="0" w:oddVBand="0" w:evenVBand="0" w:oddHBand="0" w:evenHBand="0" w:firstRowFirstColumn="0" w:firstRowLastColumn="0" w:lastRowFirstColumn="0" w:lastRowLastColumn="0"/>
            </w:pPr>
            <w:r>
              <w:t xml:space="preserve">Record Count </w:t>
            </w:r>
          </w:p>
        </w:tc>
      </w:tr>
      <w:tr w:rsidR="00795C76" w14:paraId="561F444E" w14:textId="77777777" w:rsidTr="00795C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74C08478" w14:textId="77777777" w:rsidR="00795C76" w:rsidRPr="00795C76" w:rsidRDefault="00795C76" w:rsidP="00795C76">
            <w:pPr>
              <w:jc w:val="left"/>
              <w:rPr>
                <w:b w:val="0"/>
              </w:rPr>
            </w:pPr>
            <w:r w:rsidRPr="00795C76">
              <w:rPr>
                <w:b w:val="0"/>
              </w:rPr>
              <w:t>Raw Data</w:t>
            </w:r>
          </w:p>
        </w:tc>
        <w:tc>
          <w:tcPr>
            <w:tcW w:w="2421" w:type="dxa"/>
          </w:tcPr>
          <w:p w14:paraId="18A6E802" w14:textId="77777777" w:rsidR="00795C76" w:rsidRDefault="00795C76" w:rsidP="00795C76">
            <w:pPr>
              <w:jc w:val="left"/>
              <w:cnfStyle w:val="000000100000" w:firstRow="0" w:lastRow="0" w:firstColumn="0" w:lastColumn="0" w:oddVBand="0" w:evenVBand="0" w:oddHBand="1" w:evenHBand="0" w:firstRowFirstColumn="0" w:firstRowLastColumn="0" w:lastRowFirstColumn="0" w:lastRowLastColumn="0"/>
            </w:pPr>
            <w:r>
              <w:t>661</w:t>
            </w:r>
          </w:p>
        </w:tc>
      </w:tr>
      <w:tr w:rsidR="00795C76" w14:paraId="3C8DFA13" w14:textId="77777777" w:rsidTr="00795C76">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088C4B4B" w14:textId="77777777" w:rsidR="00795C76" w:rsidRPr="00795C76" w:rsidRDefault="00795C76" w:rsidP="00795C76">
            <w:pPr>
              <w:jc w:val="left"/>
              <w:rPr>
                <w:b w:val="0"/>
              </w:rPr>
            </w:pPr>
            <w:r w:rsidRPr="00795C76">
              <w:rPr>
                <w:b w:val="0"/>
              </w:rPr>
              <w:t>Processed Business Models</w:t>
            </w:r>
          </w:p>
        </w:tc>
        <w:tc>
          <w:tcPr>
            <w:tcW w:w="2421" w:type="dxa"/>
          </w:tcPr>
          <w:p w14:paraId="09311F64" w14:textId="77777777" w:rsidR="00795C76" w:rsidRDefault="00795C76" w:rsidP="00795C76">
            <w:pPr>
              <w:jc w:val="left"/>
              <w:cnfStyle w:val="000000000000" w:firstRow="0" w:lastRow="0" w:firstColumn="0" w:lastColumn="0" w:oddVBand="0" w:evenVBand="0" w:oddHBand="0" w:evenHBand="0" w:firstRowFirstColumn="0" w:firstRowLastColumn="0" w:lastRowFirstColumn="0" w:lastRowLastColumn="0"/>
            </w:pPr>
            <w:r>
              <w:t>661</w:t>
            </w:r>
          </w:p>
        </w:tc>
      </w:tr>
      <w:tr w:rsidR="00795C76" w14:paraId="72584D4A" w14:textId="77777777" w:rsidTr="00795C7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510" w:type="dxa"/>
          </w:tcPr>
          <w:p w14:paraId="2DBF6DF7" w14:textId="77777777" w:rsidR="00795C76" w:rsidRPr="00795C76" w:rsidRDefault="00795C76" w:rsidP="00795C76">
            <w:pPr>
              <w:jc w:val="left"/>
              <w:rPr>
                <w:b w:val="0"/>
              </w:rPr>
            </w:pPr>
            <w:r w:rsidRPr="00795C76">
              <w:rPr>
                <w:b w:val="0"/>
              </w:rPr>
              <w:t>Test Data Set</w:t>
            </w:r>
          </w:p>
        </w:tc>
        <w:tc>
          <w:tcPr>
            <w:tcW w:w="2421" w:type="dxa"/>
          </w:tcPr>
          <w:p w14:paraId="23EA6603" w14:textId="77777777" w:rsidR="00795C76" w:rsidRDefault="00795C76" w:rsidP="00795C76">
            <w:pPr>
              <w:jc w:val="left"/>
              <w:cnfStyle w:val="000000100000" w:firstRow="0" w:lastRow="0" w:firstColumn="0" w:lastColumn="0" w:oddVBand="0" w:evenVBand="0" w:oddHBand="1" w:evenHBand="0" w:firstRowFirstColumn="0" w:firstRowLastColumn="0" w:lastRowFirstColumn="0" w:lastRowLastColumn="0"/>
            </w:pPr>
            <w:r>
              <w:t>159</w:t>
            </w:r>
          </w:p>
        </w:tc>
      </w:tr>
      <w:tr w:rsidR="00795C76" w14:paraId="5AD9ED58" w14:textId="77777777" w:rsidTr="00795C76">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409A05AC" w14:textId="3EF1CE81" w:rsidR="00795C76" w:rsidRPr="00795C76" w:rsidRDefault="00795C76" w:rsidP="00795C76">
            <w:pPr>
              <w:jc w:val="left"/>
              <w:rPr>
                <w:b w:val="0"/>
              </w:rPr>
            </w:pPr>
            <w:r w:rsidRPr="00795C76">
              <w:rPr>
                <w:b w:val="0"/>
              </w:rPr>
              <w:t>Training Data Set</w:t>
            </w:r>
          </w:p>
        </w:tc>
        <w:tc>
          <w:tcPr>
            <w:tcW w:w="2421" w:type="dxa"/>
          </w:tcPr>
          <w:p w14:paraId="6FD85FA3" w14:textId="77777777" w:rsidR="00795C76" w:rsidRDefault="00795C76" w:rsidP="00795C76">
            <w:pPr>
              <w:jc w:val="left"/>
              <w:cnfStyle w:val="000000000000" w:firstRow="0" w:lastRow="0" w:firstColumn="0" w:lastColumn="0" w:oddVBand="0" w:evenVBand="0" w:oddHBand="0" w:evenHBand="0" w:firstRowFirstColumn="0" w:firstRowLastColumn="0" w:lastRowFirstColumn="0" w:lastRowLastColumn="0"/>
            </w:pPr>
            <w:r>
              <w:t>441</w:t>
            </w:r>
          </w:p>
        </w:tc>
      </w:tr>
    </w:tbl>
    <w:p w14:paraId="01BF8062" w14:textId="5B49C195" w:rsidR="00795C76" w:rsidRPr="00795C76" w:rsidRDefault="00795C76" w:rsidP="00795C76">
      <w:pPr>
        <w:pStyle w:val="ListBullet"/>
        <w:rPr>
          <w:u w:val="single"/>
        </w:rPr>
      </w:pPr>
      <w:r>
        <w:rPr>
          <w:u w:val="single"/>
        </w:rPr>
        <w:t>Input</w:t>
      </w:r>
      <w:r w:rsidR="003612EF" w:rsidRPr="003612EF">
        <w:t xml:space="preserve"> :</w:t>
      </w:r>
    </w:p>
    <w:p w14:paraId="7FB99D79" w14:textId="77777777" w:rsidR="002C1125" w:rsidRDefault="002C1125" w:rsidP="002C1125"/>
    <w:p w14:paraId="4E2F7B45" w14:textId="77777777" w:rsidR="00795C76" w:rsidRDefault="00795C76" w:rsidP="002C1125"/>
    <w:p w14:paraId="0E98DD70" w14:textId="77777777" w:rsidR="00795C76" w:rsidRDefault="00795C76" w:rsidP="002C1125"/>
    <w:p w14:paraId="1973BD39" w14:textId="77777777" w:rsidR="00795C76" w:rsidRDefault="00795C76" w:rsidP="002C1125"/>
    <w:p w14:paraId="082EFBA4" w14:textId="77777777" w:rsidR="00795C76" w:rsidRDefault="00795C76" w:rsidP="002C1125"/>
    <w:tbl>
      <w:tblPr>
        <w:tblStyle w:val="ListTable6Colorful"/>
        <w:tblpPr w:leftFromText="180" w:rightFromText="180" w:vertAnchor="text" w:horzAnchor="page" w:tblpX="2318" w:tblpY="634"/>
        <w:tblW w:w="0" w:type="auto"/>
        <w:tblLook w:val="04A0" w:firstRow="1" w:lastRow="0" w:firstColumn="1" w:lastColumn="0" w:noHBand="0" w:noVBand="1"/>
      </w:tblPr>
      <w:tblGrid>
        <w:gridCol w:w="1795"/>
        <w:gridCol w:w="1260"/>
        <w:gridCol w:w="1800"/>
        <w:gridCol w:w="1502"/>
        <w:gridCol w:w="1246"/>
        <w:gridCol w:w="1184"/>
      </w:tblGrid>
      <w:tr w:rsidR="005F323F" w14:paraId="6DE9EB84" w14:textId="639B31DA" w:rsidTr="0016666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3738A37D" w14:textId="274813AA" w:rsidR="005F323F" w:rsidRDefault="005F323F" w:rsidP="00795C76">
            <w:pPr>
              <w:tabs>
                <w:tab w:val="left" w:pos="1155"/>
              </w:tabs>
              <w:jc w:val="left"/>
            </w:pPr>
            <w:r>
              <w:t>Business Name</w:t>
            </w:r>
          </w:p>
        </w:tc>
        <w:tc>
          <w:tcPr>
            <w:tcW w:w="1260" w:type="dxa"/>
          </w:tcPr>
          <w:p w14:paraId="06ED23DE" w14:textId="61A7A197"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User Rating</w:t>
            </w:r>
          </w:p>
        </w:tc>
        <w:tc>
          <w:tcPr>
            <w:tcW w:w="1800" w:type="dxa"/>
          </w:tcPr>
          <w:p w14:paraId="12E4C86E" w14:textId="4DD35EBD"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General Business Rating</w:t>
            </w:r>
          </w:p>
        </w:tc>
        <w:tc>
          <w:tcPr>
            <w:tcW w:w="1184" w:type="dxa"/>
          </w:tcPr>
          <w:p w14:paraId="31C086DB" w14:textId="761D1B64"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Prediction Score</w:t>
            </w:r>
          </w:p>
        </w:tc>
        <w:tc>
          <w:tcPr>
            <w:tcW w:w="1246" w:type="dxa"/>
          </w:tcPr>
          <w:p w14:paraId="051077BC" w14:textId="7825F3FB" w:rsidR="005F323F" w:rsidRDefault="005F323F" w:rsidP="00B43881">
            <w:pPr>
              <w:jc w:val="left"/>
              <w:cnfStyle w:val="100000000000" w:firstRow="1" w:lastRow="0" w:firstColumn="0" w:lastColumn="0" w:oddVBand="0" w:evenVBand="0" w:oddHBand="0" w:evenHBand="0" w:firstRowFirstColumn="0" w:firstRowLastColumn="0" w:lastRowFirstColumn="0" w:lastRowLastColumn="0"/>
            </w:pPr>
            <w:r>
              <w:t xml:space="preserve">Prediction </w:t>
            </w:r>
            <w:r w:rsidR="00B43881">
              <w:t>Rating</w:t>
            </w:r>
          </w:p>
        </w:tc>
        <w:tc>
          <w:tcPr>
            <w:tcW w:w="1184" w:type="dxa"/>
          </w:tcPr>
          <w:p w14:paraId="53D46A4F" w14:textId="30BAB076"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Prediction Rank</w:t>
            </w:r>
          </w:p>
        </w:tc>
      </w:tr>
      <w:tr w:rsidR="005F323F" w14:paraId="7147A6DE" w14:textId="16FF4B0B"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41FD12B3" w14:textId="50023902" w:rsidR="005F323F" w:rsidRPr="00795C76" w:rsidRDefault="00B43881" w:rsidP="00795C76">
            <w:pPr>
              <w:jc w:val="left"/>
              <w:rPr>
                <w:b w:val="0"/>
              </w:rPr>
            </w:pPr>
            <w:proofErr w:type="spellStart"/>
            <w:r w:rsidRPr="00B43881">
              <w:rPr>
                <w:b w:val="0"/>
              </w:rPr>
              <w:t>grimaldi's</w:t>
            </w:r>
            <w:proofErr w:type="spellEnd"/>
            <w:r w:rsidRPr="00B43881">
              <w:rPr>
                <w:b w:val="0"/>
              </w:rPr>
              <w:t xml:space="preserve"> pizzeria</w:t>
            </w:r>
          </w:p>
        </w:tc>
        <w:tc>
          <w:tcPr>
            <w:tcW w:w="1260" w:type="dxa"/>
          </w:tcPr>
          <w:p w14:paraId="6FCF96F2" w14:textId="0051DFC4"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24C33EA9" w14:textId="6002141B"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6FADC9E7" w14:textId="06A147CF"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6.13016666667</w:t>
            </w:r>
          </w:p>
        </w:tc>
        <w:tc>
          <w:tcPr>
            <w:tcW w:w="1246" w:type="dxa"/>
          </w:tcPr>
          <w:p w14:paraId="77589368" w14:textId="5D6DB335"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3</w:t>
            </w:r>
            <w:r w:rsidR="003612EF">
              <w:t>.5</w:t>
            </w:r>
          </w:p>
        </w:tc>
        <w:tc>
          <w:tcPr>
            <w:tcW w:w="1184" w:type="dxa"/>
          </w:tcPr>
          <w:p w14:paraId="5AEE9F84" w14:textId="3A5278FD"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1</w:t>
            </w:r>
          </w:p>
        </w:tc>
      </w:tr>
      <w:tr w:rsidR="005F323F" w14:paraId="7AE1CA2F" w14:textId="0F6A5F7A"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64D98BCE" w14:textId="7D147AC0" w:rsidR="005F323F" w:rsidRPr="00795C76" w:rsidRDefault="00B43881" w:rsidP="00795C76">
            <w:pPr>
              <w:jc w:val="left"/>
              <w:rPr>
                <w:b w:val="0"/>
              </w:rPr>
            </w:pPr>
            <w:proofErr w:type="spellStart"/>
            <w:r w:rsidRPr="00B43881">
              <w:rPr>
                <w:b w:val="0"/>
              </w:rPr>
              <w:t>carlsbad</w:t>
            </w:r>
            <w:proofErr w:type="spellEnd"/>
            <w:r w:rsidRPr="00B43881">
              <w:rPr>
                <w:b w:val="0"/>
              </w:rPr>
              <w:t xml:space="preserve"> tavern</w:t>
            </w:r>
          </w:p>
        </w:tc>
        <w:tc>
          <w:tcPr>
            <w:tcW w:w="1260" w:type="dxa"/>
          </w:tcPr>
          <w:p w14:paraId="41680F0B" w14:textId="074702FA"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08D5531A" w14:textId="07D86556"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018CC3DF" w14:textId="0D4CA74F"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rsidRPr="003612EF">
              <w:t>5.755</w:t>
            </w:r>
          </w:p>
        </w:tc>
        <w:tc>
          <w:tcPr>
            <w:tcW w:w="1246" w:type="dxa"/>
          </w:tcPr>
          <w:p w14:paraId="764CBDBE" w14:textId="3BFECDF9"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7EDD7A99" w14:textId="18285833"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2</w:t>
            </w:r>
          </w:p>
        </w:tc>
      </w:tr>
      <w:tr w:rsidR="005F323F" w14:paraId="1DE426DD" w14:textId="11B53107" w:rsidTr="001666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95" w:type="dxa"/>
          </w:tcPr>
          <w:p w14:paraId="431660B0" w14:textId="4B900F4F" w:rsidR="005F323F" w:rsidRPr="00795C76" w:rsidRDefault="003612EF" w:rsidP="00795C76">
            <w:pPr>
              <w:jc w:val="left"/>
              <w:rPr>
                <w:b w:val="0"/>
              </w:rPr>
            </w:pPr>
            <w:proofErr w:type="spellStart"/>
            <w:r w:rsidRPr="003612EF">
              <w:rPr>
                <w:b w:val="0"/>
              </w:rPr>
              <w:t>chicago</w:t>
            </w:r>
            <w:proofErr w:type="spellEnd"/>
            <w:r w:rsidRPr="003612EF">
              <w:rPr>
                <w:b w:val="0"/>
              </w:rPr>
              <w:t xml:space="preserve"> brewing company</w:t>
            </w:r>
          </w:p>
        </w:tc>
        <w:tc>
          <w:tcPr>
            <w:tcW w:w="1260" w:type="dxa"/>
          </w:tcPr>
          <w:p w14:paraId="740C392E" w14:textId="6679586E"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3.5</w:t>
            </w:r>
          </w:p>
        </w:tc>
        <w:tc>
          <w:tcPr>
            <w:tcW w:w="1800" w:type="dxa"/>
          </w:tcPr>
          <w:p w14:paraId="4C882444" w14:textId="039298EF"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t>5</w:t>
            </w:r>
          </w:p>
        </w:tc>
        <w:tc>
          <w:tcPr>
            <w:tcW w:w="1184" w:type="dxa"/>
          </w:tcPr>
          <w:p w14:paraId="730D16E0" w14:textId="09C52D67"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5.64075</w:t>
            </w:r>
          </w:p>
        </w:tc>
        <w:tc>
          <w:tcPr>
            <w:tcW w:w="1246" w:type="dxa"/>
          </w:tcPr>
          <w:p w14:paraId="2CC389F5" w14:textId="72B92F25"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6F268D51" w14:textId="1E3CC189"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3</w:t>
            </w:r>
          </w:p>
        </w:tc>
      </w:tr>
      <w:tr w:rsidR="005F323F" w14:paraId="422632D2" w14:textId="350849F9"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54B39DD0" w14:textId="68760B23" w:rsidR="005F323F" w:rsidRPr="00795C76" w:rsidRDefault="003612EF" w:rsidP="00795C76">
            <w:pPr>
              <w:jc w:val="left"/>
              <w:rPr>
                <w:b w:val="0"/>
              </w:rPr>
            </w:pPr>
            <w:proofErr w:type="spellStart"/>
            <w:r w:rsidRPr="003612EF">
              <w:rPr>
                <w:b w:val="0"/>
              </w:rPr>
              <w:t>ajo</w:t>
            </w:r>
            <w:proofErr w:type="spellEnd"/>
            <w:r w:rsidRPr="003612EF">
              <w:rPr>
                <w:b w:val="0"/>
              </w:rPr>
              <w:t xml:space="preserve"> </w:t>
            </w:r>
            <w:proofErr w:type="spellStart"/>
            <w:r w:rsidRPr="003612EF">
              <w:rPr>
                <w:b w:val="0"/>
              </w:rPr>
              <w:t>al's</w:t>
            </w:r>
            <w:proofErr w:type="spellEnd"/>
          </w:p>
        </w:tc>
        <w:tc>
          <w:tcPr>
            <w:tcW w:w="1260" w:type="dxa"/>
          </w:tcPr>
          <w:p w14:paraId="0E93A77B" w14:textId="00CD4BDB"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w:t>
            </w:r>
          </w:p>
        </w:tc>
        <w:tc>
          <w:tcPr>
            <w:tcW w:w="1800" w:type="dxa"/>
          </w:tcPr>
          <w:p w14:paraId="09BA10E1" w14:textId="356671BD"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4AC09D84" w14:textId="2CCED499"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rsidRPr="003612EF">
              <w:t>5.63683333333</w:t>
            </w:r>
          </w:p>
        </w:tc>
        <w:tc>
          <w:tcPr>
            <w:tcW w:w="1246" w:type="dxa"/>
          </w:tcPr>
          <w:p w14:paraId="0BA545E9" w14:textId="531BC514"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1A0A9E84" w14:textId="5B8E8621"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r>
      <w:tr w:rsidR="00B43881" w14:paraId="4744C077"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1029C65B" w14:textId="7BCF23BA" w:rsidR="00B43881" w:rsidRPr="00B43881" w:rsidRDefault="003612EF" w:rsidP="00795C76">
            <w:pPr>
              <w:jc w:val="left"/>
              <w:rPr>
                <w:b w:val="0"/>
              </w:rPr>
            </w:pPr>
            <w:r w:rsidRPr="003612EF">
              <w:rPr>
                <w:b w:val="0"/>
              </w:rPr>
              <w:t>blue adobe grille</w:t>
            </w:r>
          </w:p>
        </w:tc>
        <w:tc>
          <w:tcPr>
            <w:tcW w:w="1260" w:type="dxa"/>
          </w:tcPr>
          <w:p w14:paraId="2DAB51A6" w14:textId="4AEA2C6A"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206816D0" w14:textId="43A23F49"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543FE44E" w14:textId="2C741ABB" w:rsidR="00B43881" w:rsidRPr="00B43881"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5.6155</w:t>
            </w:r>
          </w:p>
        </w:tc>
        <w:tc>
          <w:tcPr>
            <w:tcW w:w="1246" w:type="dxa"/>
          </w:tcPr>
          <w:p w14:paraId="32266DC3" w14:textId="0BCEA941"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074D9B20" w14:textId="7496BAB0" w:rsidR="00B43881" w:rsidRDefault="00B43881" w:rsidP="00795C76">
            <w:pPr>
              <w:jc w:val="left"/>
              <w:cnfStyle w:val="000000100000" w:firstRow="0" w:lastRow="0" w:firstColumn="0" w:lastColumn="0" w:oddVBand="0" w:evenVBand="0" w:oddHBand="1" w:evenHBand="0" w:firstRowFirstColumn="0" w:firstRowLastColumn="0" w:lastRowFirstColumn="0" w:lastRowLastColumn="0"/>
            </w:pPr>
            <w:r>
              <w:t>5</w:t>
            </w:r>
          </w:p>
        </w:tc>
      </w:tr>
    </w:tbl>
    <w:p w14:paraId="0D03CAE4" w14:textId="709D7DAA" w:rsidR="00795C76" w:rsidRPr="00795C76" w:rsidRDefault="00795C76" w:rsidP="00B43881">
      <w:pPr>
        <w:pStyle w:val="ListBullet"/>
      </w:pPr>
      <w:r w:rsidRPr="00795C76">
        <w:rPr>
          <w:u w:val="single"/>
        </w:rPr>
        <w:t>Output</w:t>
      </w:r>
      <w:r w:rsidR="00B43881" w:rsidRPr="003612EF">
        <w:t xml:space="preserve"> :</w:t>
      </w:r>
      <w:r w:rsidR="00B43881" w:rsidRPr="00B43881">
        <w:t xml:space="preserve"> </w:t>
      </w:r>
      <w:r w:rsidR="00B43881" w:rsidRPr="00B43881">
        <w:rPr>
          <w:b/>
          <w:i/>
        </w:rPr>
        <w:t>MEA = 0</w:t>
      </w:r>
      <w:r w:rsidR="003612EF">
        <w:rPr>
          <w:b/>
          <w:i/>
        </w:rPr>
        <w:t>.7 (Computed only on the predictions)</w:t>
      </w:r>
    </w:p>
    <w:p w14:paraId="2A12034D" w14:textId="77777777" w:rsidR="00795C76" w:rsidRDefault="00795C76" w:rsidP="00795C76">
      <w:pPr>
        <w:pStyle w:val="ListBullet"/>
        <w:numPr>
          <w:ilvl w:val="0"/>
          <w:numId w:val="0"/>
        </w:numPr>
        <w:ind w:left="720" w:hanging="360"/>
      </w:pPr>
    </w:p>
    <w:p w14:paraId="10157D36" w14:textId="77777777" w:rsidR="00795C76" w:rsidRDefault="00795C76" w:rsidP="00795C76">
      <w:pPr>
        <w:pStyle w:val="ListBullet"/>
        <w:numPr>
          <w:ilvl w:val="0"/>
          <w:numId w:val="0"/>
        </w:numPr>
        <w:ind w:left="720" w:hanging="360"/>
      </w:pPr>
    </w:p>
    <w:p w14:paraId="23714B19" w14:textId="77777777" w:rsidR="00795C76" w:rsidRDefault="00795C76" w:rsidP="00795C76">
      <w:pPr>
        <w:pStyle w:val="ListBullet"/>
        <w:numPr>
          <w:ilvl w:val="0"/>
          <w:numId w:val="0"/>
        </w:numPr>
        <w:ind w:left="720" w:hanging="360"/>
      </w:pPr>
    </w:p>
    <w:p w14:paraId="4C5AC6B0" w14:textId="77777777" w:rsidR="00795C76" w:rsidRDefault="00795C76" w:rsidP="00795C76">
      <w:pPr>
        <w:pStyle w:val="ListBullet"/>
        <w:numPr>
          <w:ilvl w:val="0"/>
          <w:numId w:val="0"/>
        </w:numPr>
        <w:ind w:left="720" w:hanging="360"/>
      </w:pPr>
    </w:p>
    <w:p w14:paraId="51852827" w14:textId="77777777" w:rsidR="00795C76" w:rsidRDefault="00795C76" w:rsidP="00795C76">
      <w:pPr>
        <w:pStyle w:val="ListBullet"/>
        <w:numPr>
          <w:ilvl w:val="0"/>
          <w:numId w:val="0"/>
        </w:numPr>
        <w:ind w:left="720" w:hanging="360"/>
      </w:pPr>
    </w:p>
    <w:p w14:paraId="7C622E51" w14:textId="77777777" w:rsidR="00795C76" w:rsidRDefault="00795C76" w:rsidP="00795C76">
      <w:pPr>
        <w:pStyle w:val="ListBullet"/>
        <w:numPr>
          <w:ilvl w:val="0"/>
          <w:numId w:val="0"/>
        </w:numPr>
        <w:ind w:left="720" w:hanging="360"/>
      </w:pPr>
    </w:p>
    <w:p w14:paraId="5D97C492" w14:textId="77777777" w:rsidR="00795C76" w:rsidRDefault="00795C76" w:rsidP="00795C76">
      <w:pPr>
        <w:pStyle w:val="ListBullet"/>
        <w:numPr>
          <w:ilvl w:val="0"/>
          <w:numId w:val="0"/>
        </w:numPr>
        <w:ind w:left="720" w:hanging="360"/>
      </w:pPr>
    </w:p>
    <w:p w14:paraId="79131E76" w14:textId="1B0A6BAE" w:rsidR="00795C76" w:rsidRDefault="00795C76" w:rsidP="00795C76">
      <w:pPr>
        <w:pStyle w:val="ListBullet"/>
        <w:numPr>
          <w:ilvl w:val="0"/>
          <w:numId w:val="0"/>
        </w:numPr>
        <w:ind w:left="720" w:hanging="360"/>
      </w:pPr>
    </w:p>
    <w:p w14:paraId="5584F536" w14:textId="77777777" w:rsidR="00B43881" w:rsidRDefault="00B43881" w:rsidP="00795C76">
      <w:pPr>
        <w:pStyle w:val="ListBullet"/>
        <w:numPr>
          <w:ilvl w:val="0"/>
          <w:numId w:val="0"/>
        </w:numPr>
        <w:ind w:left="720" w:hanging="360"/>
      </w:pPr>
    </w:p>
    <w:p w14:paraId="68BFFB72" w14:textId="77777777" w:rsidR="00B43881" w:rsidRDefault="00B43881" w:rsidP="00795C76">
      <w:pPr>
        <w:pStyle w:val="ListBullet"/>
        <w:numPr>
          <w:ilvl w:val="0"/>
          <w:numId w:val="0"/>
        </w:numPr>
        <w:ind w:left="720" w:hanging="360"/>
      </w:pPr>
    </w:p>
    <w:p w14:paraId="401EC0DE" w14:textId="07D99197" w:rsidR="00F77556" w:rsidRDefault="00166661" w:rsidP="00F77556">
      <w:pPr>
        <w:pStyle w:val="ListBullet"/>
        <w:numPr>
          <w:ilvl w:val="0"/>
          <w:numId w:val="0"/>
        </w:numPr>
        <w:ind w:left="720"/>
      </w:pPr>
      <w:r>
        <w:rPr>
          <w:noProof/>
          <w:lang w:eastAsia="en-US"/>
        </w:rPr>
        <mc:AlternateContent>
          <mc:Choice Requires="wpg">
            <w:drawing>
              <wp:anchor distT="0" distB="0" distL="114300" distR="114300" simplePos="0" relativeHeight="251669504" behindDoc="0" locked="0" layoutInCell="1" allowOverlap="1" wp14:anchorId="1AA2B78B" wp14:editId="10192CD6">
                <wp:simplePos x="0" y="0"/>
                <wp:positionH relativeFrom="column">
                  <wp:posOffset>200921</wp:posOffset>
                </wp:positionH>
                <wp:positionV relativeFrom="paragraph">
                  <wp:posOffset>445655</wp:posOffset>
                </wp:positionV>
                <wp:extent cx="5908675" cy="15557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916482" cy="1471710"/>
                          <a:chOff x="3663" y="41385"/>
                          <a:chExt cx="5901388" cy="1471710"/>
                        </a:xfrm>
                      </wpg:grpSpPr>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663" y="41385"/>
                            <a:ext cx="2864144" cy="1471710"/>
                          </a:xfrm>
                          <a:prstGeom prst="rect">
                            <a:avLst/>
                          </a:prstGeom>
                        </pic:spPr>
                      </pic:pic>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070675" y="49668"/>
                            <a:ext cx="2834376" cy="1456413"/>
                          </a:xfrm>
                          <a:prstGeom prst="rect">
                            <a:avLst/>
                          </a:prstGeom>
                        </pic:spPr>
                      </pic:pic>
                    </wpg:wgp>
                  </a:graphicData>
                </a:graphic>
              </wp:anchor>
            </w:drawing>
          </mc:Choice>
          <mc:Fallback>
            <w:pict>
              <v:group w14:anchorId="5038B5FA" id="Group 7" o:spid="_x0000_s1026" style="position:absolute;margin-left:15.8pt;margin-top:35.1pt;width:465.25pt;height:122.5pt;z-index:251669504" coordorigin="36,413" coordsize="59013,14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6;top:413;width:28642;height:1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8x3DAAAA2gAAAA8AAABkcnMvZG93bnJldi54bWxEj8FqwzAQRO+F/IPYQi8mlmOakLpRQigU&#10;Qm918gGLtbbcWCtjKbabr68KhR6HmXnD7A6z7cRIg28dK1ilGQjiyumWGwWX8/tyC8IHZI2dY1Lw&#10;TR4O+8XDDgvtJv6ksQyNiBD2BSowIfSFlL4yZNGnrieOXu0GiyHKoZF6wCnCbSfzLNtIiy3HBYM9&#10;vRmqruXNKsjDS5Z/XL/8OjlOvHq+J7o2iVJPj/PxFUSgOfyH/9onrWANv1fiDZD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YbzHcMAAADaAAAADwAAAAAAAAAAAAAAAACf&#10;AgAAZHJzL2Rvd25yZXYueG1sUEsFBgAAAAAEAAQA9wAAAI8DAAAAAA==&#10;">
                  <v:imagedata r:id="rId20" o:title=""/>
                  <v:path arrowok="t"/>
                </v:shape>
                <v:shape id="Picture 6" o:spid="_x0000_s1028" type="#_x0000_t75" style="position:absolute;left:30706;top:496;width:28344;height:1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S/wa+AAAA2gAAAA8AAABkcnMvZG93bnJldi54bWxEj0GLwjAUhO8L/ofwBG9rqqCr1SgiCl7t&#10;CtLbo3m2xealNtHWf28EweMw38wwy3VnKvGgxpWWFYyGEQjizOqScwWn//3vDITzyBory6TgSQ7W&#10;q97PEmNtWz7SI/G5CCXsYlRQeF/HUrqsIINuaGvi4F1sY9AH2eRSN9iGclPJcRRNpcGSw0KBNW0L&#10;yq7J3ShIk9FxUpWp/8Odm7e3c6C0UWrQ7zYLEJ46/4U/6YNWMIX3lXA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GS/wa+AAAA2gAAAA8AAAAAAAAAAAAAAAAAnwIAAGRy&#10;cy9kb3ducmV2LnhtbFBLBQYAAAAABAAEAPcAAACKAwAAAAA=&#10;">
                  <v:imagedata r:id="rId21" o:title=""/>
                  <v:path arrowok="t"/>
                </v:shape>
                <w10:wrap type="square"/>
              </v:group>
            </w:pict>
          </mc:Fallback>
        </mc:AlternateContent>
      </w:r>
      <w:r w:rsidR="00B43881">
        <w:rPr>
          <w:noProof/>
          <w:lang w:eastAsia="en-US"/>
        </w:rPr>
        <mc:AlternateContent>
          <mc:Choice Requires="wps">
            <w:drawing>
              <wp:anchor distT="0" distB="0" distL="114300" distR="114300" simplePos="0" relativeHeight="251671552" behindDoc="0" locked="0" layoutInCell="1" allowOverlap="1" wp14:anchorId="1FA8A344" wp14:editId="40B2FF15">
                <wp:simplePos x="0" y="0"/>
                <wp:positionH relativeFrom="column">
                  <wp:posOffset>190500</wp:posOffset>
                </wp:positionH>
                <wp:positionV relativeFrom="paragraph">
                  <wp:posOffset>2001520</wp:posOffset>
                </wp:positionV>
                <wp:extent cx="59086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a:effectLst/>
                      </wps:spPr>
                      <wps:txbx>
                        <w:txbxContent>
                          <w:p w14:paraId="0C06802F" w14:textId="5DC74C85" w:rsidR="00B43881" w:rsidRPr="00E6244D" w:rsidRDefault="00B43881" w:rsidP="00B43881">
                            <w:pPr>
                              <w:pStyle w:val="Caption"/>
                              <w:jc w:val="center"/>
                              <w:rPr>
                                <w:noProof/>
                                <w:szCs w:val="20"/>
                              </w:rPr>
                            </w:pPr>
                            <w:r>
                              <w:t xml:space="preserve">Figure </w:t>
                            </w:r>
                            <w:fldSimple w:instr=" SEQ Figure \* ARABIC ">
                              <w:r w:rsidR="00016ADC">
                                <w:rPr>
                                  <w:noProof/>
                                </w:rPr>
                                <w:t>2</w:t>
                              </w:r>
                            </w:fldSimple>
                            <w:r>
                              <w:t>: Prediction Visualization: Without Data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8A344" id="Text Box 8" o:spid="_x0000_s1030" type="#_x0000_t202" style="position:absolute;left:0;text-align:left;margin-left:15pt;margin-top:157.6pt;width:46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" stroked="f">
                <v:textbox style="mso-fit-shape-to-text:t" inset="0,0,0,0">
                  <w:txbxContent>
                    <w:p w14:paraId="0C06802F" w14:textId="5DC74C85" w:rsidR="00B43881" w:rsidRPr="00E6244D" w:rsidRDefault="00B43881" w:rsidP="00B43881">
                      <w:pPr>
                        <w:pStyle w:val="Caption"/>
                        <w:jc w:val="center"/>
                        <w:rPr>
                          <w:noProof/>
                          <w:szCs w:val="20"/>
                        </w:rPr>
                      </w:pPr>
                      <w:r>
                        <w:t xml:space="preserve">Figure </w:t>
                      </w:r>
                      <w:fldSimple w:instr=" SEQ Figure \* ARABIC ">
                        <w:r w:rsidR="00016ADC">
                          <w:rPr>
                            <w:noProof/>
                          </w:rPr>
                          <w:t>2</w:t>
                        </w:r>
                      </w:fldSimple>
                      <w:r>
                        <w:t>: Prediction Visualization: Without Data Filters</w:t>
                      </w:r>
                    </w:p>
                  </w:txbxContent>
                </v:textbox>
                <w10:wrap type="square"/>
              </v:shape>
            </w:pict>
          </mc:Fallback>
        </mc:AlternateContent>
      </w:r>
    </w:p>
    <w:p w14:paraId="483ED04C" w14:textId="2DE89C5C" w:rsidR="00F77556" w:rsidRDefault="00F77556">
      <w:pPr>
        <w:spacing w:after="320"/>
        <w:jc w:val="left"/>
      </w:pPr>
    </w:p>
    <w:p w14:paraId="2103E688" w14:textId="19037A79" w:rsidR="00F77556" w:rsidRDefault="00F77556" w:rsidP="00F77556">
      <w:pPr>
        <w:pStyle w:val="ListBullet"/>
        <w:numPr>
          <w:ilvl w:val="0"/>
          <w:numId w:val="0"/>
        </w:numPr>
        <w:ind w:left="720"/>
      </w:pPr>
    </w:p>
    <w:p w14:paraId="0B50A7BE" w14:textId="442E80B0" w:rsidR="00B43881" w:rsidRDefault="00B43881" w:rsidP="00B43881">
      <w:pPr>
        <w:pStyle w:val="Heading2"/>
      </w:pPr>
      <w:bookmarkStart w:id="21" w:name="_Toc437894167"/>
      <w:r>
        <w:lastRenderedPageBreak/>
        <w:t>With Data Filters</w:t>
      </w:r>
      <w:bookmarkEnd w:id="21"/>
    </w:p>
    <w:p w14:paraId="12B91108" w14:textId="77777777" w:rsidR="00B43881" w:rsidRDefault="00B43881" w:rsidP="00B43881">
      <w:r>
        <w:t xml:space="preserve">Here we are using both location and time filter on the data set, </w:t>
      </w:r>
    </w:p>
    <w:p w14:paraId="303FCE96" w14:textId="389A2448" w:rsidR="00B43881" w:rsidRDefault="00166661" w:rsidP="00B43881">
      <w:r>
        <w:t>With</w:t>
      </w:r>
      <w:r w:rsidR="00B43881">
        <w:t xml:space="preserve"> </w:t>
      </w:r>
      <w:r w:rsidR="00B43881" w:rsidRPr="00F77556">
        <w:rPr>
          <w:i/>
        </w:rPr>
        <w:t>learning factor</w:t>
      </w:r>
      <w:r w:rsidR="00B43881">
        <w:t xml:space="preserve"> as</w:t>
      </w:r>
      <w:r w:rsidR="00B43881">
        <w:rPr>
          <w:i/>
        </w:rPr>
        <w:t xml:space="preserve"> </w:t>
      </w:r>
      <w:r w:rsidR="003612EF">
        <w:rPr>
          <w:i/>
        </w:rPr>
        <w:t>.75</w:t>
      </w:r>
      <w:r w:rsidR="00B43881">
        <w:rPr>
          <w:i/>
        </w:rPr>
        <w:t>, distance filter as 10, k as 5</w:t>
      </w:r>
      <w:r>
        <w:rPr>
          <w:i/>
        </w:rPr>
        <w:t xml:space="preserve">, time filter to system time. </w:t>
      </w:r>
      <w:r w:rsidR="00B43881">
        <w:rPr>
          <w:i/>
        </w:rPr>
        <w:t xml:space="preserve"> </w:t>
      </w:r>
    </w:p>
    <w:tbl>
      <w:tblPr>
        <w:tblStyle w:val="ListTable6Colorful"/>
        <w:tblpPr w:leftFromText="180" w:rightFromText="180" w:vertAnchor="text" w:horzAnchor="page" w:tblpX="2226" w:tblpY="473"/>
        <w:tblW w:w="0" w:type="auto"/>
        <w:tblLook w:val="04A0" w:firstRow="1" w:lastRow="0" w:firstColumn="1" w:lastColumn="0" w:noHBand="0" w:noVBand="1"/>
      </w:tblPr>
      <w:tblGrid>
        <w:gridCol w:w="3510"/>
        <w:gridCol w:w="2421"/>
      </w:tblGrid>
      <w:tr w:rsidR="00B43881" w14:paraId="3DCF28F9" w14:textId="77777777" w:rsidTr="00B4388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1AE50A90" w14:textId="77777777" w:rsidR="00B43881" w:rsidRDefault="00B43881" w:rsidP="00B43881">
            <w:pPr>
              <w:tabs>
                <w:tab w:val="left" w:pos="1155"/>
              </w:tabs>
              <w:jc w:val="left"/>
            </w:pPr>
            <w:r>
              <w:t xml:space="preserve">Item </w:t>
            </w:r>
          </w:p>
        </w:tc>
        <w:tc>
          <w:tcPr>
            <w:tcW w:w="2421" w:type="dxa"/>
          </w:tcPr>
          <w:p w14:paraId="5FD30762"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 xml:space="preserve">Record Count </w:t>
            </w:r>
          </w:p>
        </w:tc>
      </w:tr>
      <w:tr w:rsidR="00B43881" w14:paraId="0001C15F" w14:textId="77777777" w:rsidTr="00B4388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4F63A149" w14:textId="77777777" w:rsidR="00B43881" w:rsidRPr="00795C76" w:rsidRDefault="00B43881" w:rsidP="00B43881">
            <w:pPr>
              <w:jc w:val="left"/>
              <w:rPr>
                <w:b w:val="0"/>
              </w:rPr>
            </w:pPr>
            <w:r w:rsidRPr="00795C76">
              <w:rPr>
                <w:b w:val="0"/>
              </w:rPr>
              <w:t>Raw Data</w:t>
            </w:r>
          </w:p>
        </w:tc>
        <w:tc>
          <w:tcPr>
            <w:tcW w:w="2421" w:type="dxa"/>
          </w:tcPr>
          <w:p w14:paraId="3C2F5CA4"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661</w:t>
            </w:r>
          </w:p>
        </w:tc>
      </w:tr>
      <w:tr w:rsidR="00B43881" w14:paraId="5C928F76" w14:textId="77777777" w:rsidTr="00B43881">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5E63F90E" w14:textId="77777777" w:rsidR="00B43881" w:rsidRPr="00795C76" w:rsidRDefault="00B43881" w:rsidP="00B43881">
            <w:pPr>
              <w:jc w:val="left"/>
              <w:rPr>
                <w:b w:val="0"/>
              </w:rPr>
            </w:pPr>
            <w:r w:rsidRPr="00795C76">
              <w:rPr>
                <w:b w:val="0"/>
              </w:rPr>
              <w:t>Processed Business Models</w:t>
            </w:r>
          </w:p>
        </w:tc>
        <w:tc>
          <w:tcPr>
            <w:tcW w:w="2421" w:type="dxa"/>
          </w:tcPr>
          <w:p w14:paraId="3C5679FC"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661</w:t>
            </w:r>
          </w:p>
        </w:tc>
      </w:tr>
      <w:tr w:rsidR="00B43881" w14:paraId="726037C6" w14:textId="77777777" w:rsidTr="00B4388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510" w:type="dxa"/>
          </w:tcPr>
          <w:p w14:paraId="7D9696AD" w14:textId="77777777" w:rsidR="00B43881" w:rsidRPr="00795C76" w:rsidRDefault="00B43881" w:rsidP="00B43881">
            <w:pPr>
              <w:jc w:val="left"/>
              <w:rPr>
                <w:b w:val="0"/>
              </w:rPr>
            </w:pPr>
            <w:r w:rsidRPr="00795C76">
              <w:rPr>
                <w:b w:val="0"/>
              </w:rPr>
              <w:t>Test Data Set</w:t>
            </w:r>
          </w:p>
        </w:tc>
        <w:tc>
          <w:tcPr>
            <w:tcW w:w="2421" w:type="dxa"/>
          </w:tcPr>
          <w:p w14:paraId="151F71DF" w14:textId="79954071"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24</w:t>
            </w:r>
          </w:p>
        </w:tc>
      </w:tr>
      <w:tr w:rsidR="00B43881" w14:paraId="04F7DE1E" w14:textId="77777777" w:rsidTr="00B43881">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704896DF" w14:textId="77777777" w:rsidR="00B43881" w:rsidRPr="00795C76" w:rsidRDefault="00B43881" w:rsidP="00B43881">
            <w:pPr>
              <w:jc w:val="left"/>
              <w:rPr>
                <w:b w:val="0"/>
              </w:rPr>
            </w:pPr>
            <w:r w:rsidRPr="00795C76">
              <w:rPr>
                <w:b w:val="0"/>
              </w:rPr>
              <w:t>Training Data Set</w:t>
            </w:r>
          </w:p>
        </w:tc>
        <w:tc>
          <w:tcPr>
            <w:tcW w:w="2421" w:type="dxa"/>
          </w:tcPr>
          <w:p w14:paraId="2BD0D13D" w14:textId="4B86B1E1"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441</w:t>
            </w:r>
          </w:p>
        </w:tc>
      </w:tr>
    </w:tbl>
    <w:p w14:paraId="3410C6EB" w14:textId="6280572E" w:rsidR="00B43881" w:rsidRPr="00795C76" w:rsidRDefault="00B43881" w:rsidP="00B43881">
      <w:pPr>
        <w:pStyle w:val="ListBullet"/>
        <w:rPr>
          <w:u w:val="single"/>
        </w:rPr>
      </w:pPr>
      <w:r>
        <w:rPr>
          <w:u w:val="single"/>
        </w:rPr>
        <w:t>Input</w:t>
      </w:r>
      <w:r w:rsidR="003612EF">
        <w:t xml:space="preserve"> :</w:t>
      </w:r>
    </w:p>
    <w:p w14:paraId="02ABEAAF" w14:textId="77777777" w:rsidR="00B43881" w:rsidRDefault="00B43881" w:rsidP="00B43881"/>
    <w:p w14:paraId="1856EFBA" w14:textId="77777777" w:rsidR="00B43881" w:rsidRDefault="00B43881" w:rsidP="00B43881"/>
    <w:p w14:paraId="5A37763B" w14:textId="77777777" w:rsidR="00B43881" w:rsidRDefault="00B43881" w:rsidP="00B43881"/>
    <w:p w14:paraId="1CBFA71A" w14:textId="77777777" w:rsidR="00B43881" w:rsidRDefault="00B43881" w:rsidP="00B43881"/>
    <w:p w14:paraId="7F7A58F9" w14:textId="77777777" w:rsidR="00B43881" w:rsidRDefault="00B43881" w:rsidP="00B43881"/>
    <w:tbl>
      <w:tblPr>
        <w:tblStyle w:val="ListTable2"/>
        <w:tblpPr w:leftFromText="180" w:rightFromText="180" w:vertAnchor="text" w:horzAnchor="page" w:tblpX="2318" w:tblpY="634"/>
        <w:tblW w:w="0" w:type="auto"/>
        <w:tblLook w:val="04A0" w:firstRow="1" w:lastRow="0" w:firstColumn="1" w:lastColumn="0" w:noHBand="0" w:noVBand="1"/>
      </w:tblPr>
      <w:tblGrid>
        <w:gridCol w:w="1795"/>
        <w:gridCol w:w="1260"/>
        <w:gridCol w:w="1800"/>
        <w:gridCol w:w="1502"/>
        <w:gridCol w:w="1246"/>
        <w:gridCol w:w="1184"/>
      </w:tblGrid>
      <w:tr w:rsidR="00B43881" w14:paraId="7BFB1E5B" w14:textId="77777777" w:rsidTr="0016666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13B44212" w14:textId="77777777" w:rsidR="00B43881" w:rsidRDefault="00B43881" w:rsidP="00B43881">
            <w:pPr>
              <w:tabs>
                <w:tab w:val="left" w:pos="1155"/>
              </w:tabs>
              <w:jc w:val="left"/>
            </w:pPr>
            <w:r>
              <w:t>Business Name</w:t>
            </w:r>
          </w:p>
        </w:tc>
        <w:tc>
          <w:tcPr>
            <w:tcW w:w="1260" w:type="dxa"/>
          </w:tcPr>
          <w:p w14:paraId="05575887"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User Rating</w:t>
            </w:r>
          </w:p>
        </w:tc>
        <w:tc>
          <w:tcPr>
            <w:tcW w:w="1800" w:type="dxa"/>
          </w:tcPr>
          <w:p w14:paraId="02EBD810"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General Business Rating</w:t>
            </w:r>
          </w:p>
        </w:tc>
        <w:tc>
          <w:tcPr>
            <w:tcW w:w="1184" w:type="dxa"/>
          </w:tcPr>
          <w:p w14:paraId="2CCC86F3"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Score</w:t>
            </w:r>
          </w:p>
        </w:tc>
        <w:tc>
          <w:tcPr>
            <w:tcW w:w="1246" w:type="dxa"/>
          </w:tcPr>
          <w:p w14:paraId="3D61E768"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Rating</w:t>
            </w:r>
          </w:p>
        </w:tc>
        <w:tc>
          <w:tcPr>
            <w:tcW w:w="1184" w:type="dxa"/>
          </w:tcPr>
          <w:p w14:paraId="6FF74410"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Rank</w:t>
            </w:r>
          </w:p>
        </w:tc>
      </w:tr>
      <w:tr w:rsidR="00B43881" w14:paraId="743C7392"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6BC895B2" w14:textId="0A3028C8" w:rsidR="00B43881" w:rsidRPr="00795C76" w:rsidRDefault="003612EF" w:rsidP="00B43881">
            <w:pPr>
              <w:jc w:val="left"/>
              <w:rPr>
                <w:b w:val="0"/>
              </w:rPr>
            </w:pPr>
            <w:r w:rsidRPr="003612EF">
              <w:rPr>
                <w:b w:val="0"/>
              </w:rPr>
              <w:t>carmine's</w:t>
            </w:r>
          </w:p>
        </w:tc>
        <w:tc>
          <w:tcPr>
            <w:tcW w:w="1260" w:type="dxa"/>
          </w:tcPr>
          <w:p w14:paraId="0923CB9F"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3D475347"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74528D54" w14:textId="1923FAFF"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rsidRPr="003612EF">
              <w:t>5.58466666667</w:t>
            </w:r>
          </w:p>
        </w:tc>
        <w:tc>
          <w:tcPr>
            <w:tcW w:w="1246" w:type="dxa"/>
          </w:tcPr>
          <w:p w14:paraId="1E04B4BF" w14:textId="5DDE390D"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3596C626"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1</w:t>
            </w:r>
          </w:p>
        </w:tc>
      </w:tr>
      <w:tr w:rsidR="00B43881" w14:paraId="54609F13" w14:textId="77777777"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4E2AAB17" w14:textId="44FBA7FC" w:rsidR="00B43881" w:rsidRPr="00795C76" w:rsidRDefault="003612EF" w:rsidP="00B43881">
            <w:pPr>
              <w:jc w:val="left"/>
              <w:rPr>
                <w:b w:val="0"/>
              </w:rPr>
            </w:pPr>
            <w:r w:rsidRPr="003612EF">
              <w:rPr>
                <w:b w:val="0"/>
              </w:rPr>
              <w:t xml:space="preserve">bonito </w:t>
            </w:r>
            <w:proofErr w:type="spellStart"/>
            <w:r w:rsidRPr="003612EF">
              <w:rPr>
                <w:b w:val="0"/>
              </w:rPr>
              <w:t>michoacan</w:t>
            </w:r>
            <w:proofErr w:type="spellEnd"/>
          </w:p>
        </w:tc>
        <w:tc>
          <w:tcPr>
            <w:tcW w:w="1260" w:type="dxa"/>
          </w:tcPr>
          <w:p w14:paraId="55F25F5B"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4E410345" w14:textId="4ACFDD40" w:rsidR="00B43881" w:rsidRDefault="00166661" w:rsidP="00B43881">
            <w:pPr>
              <w:jc w:val="left"/>
              <w:cnfStyle w:val="000000000000" w:firstRow="0" w:lastRow="0" w:firstColumn="0" w:lastColumn="0" w:oddVBand="0" w:evenVBand="0" w:oddHBand="0" w:evenHBand="0" w:firstRowFirstColumn="0" w:firstRowLastColumn="0" w:lastRowFirstColumn="0" w:lastRowLastColumn="0"/>
            </w:pPr>
            <w:r>
              <w:t>5</w:t>
            </w:r>
          </w:p>
        </w:tc>
        <w:tc>
          <w:tcPr>
            <w:tcW w:w="1184" w:type="dxa"/>
          </w:tcPr>
          <w:p w14:paraId="2F274669" w14:textId="22C7ABBF"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rsidRPr="003612EF">
              <w:t>5.57925</w:t>
            </w:r>
          </w:p>
        </w:tc>
        <w:tc>
          <w:tcPr>
            <w:tcW w:w="1246" w:type="dxa"/>
          </w:tcPr>
          <w:p w14:paraId="10C4E38B" w14:textId="6DDE9DB7"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6C5A0437"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2</w:t>
            </w:r>
          </w:p>
        </w:tc>
      </w:tr>
      <w:tr w:rsidR="00B43881" w14:paraId="7A0A5D25" w14:textId="77777777" w:rsidTr="001666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95" w:type="dxa"/>
          </w:tcPr>
          <w:p w14:paraId="19C387BA" w14:textId="6A004BA2" w:rsidR="00B43881" w:rsidRPr="00795C76" w:rsidRDefault="003612EF" w:rsidP="00B43881">
            <w:pPr>
              <w:jc w:val="left"/>
              <w:rPr>
                <w:b w:val="0"/>
              </w:rPr>
            </w:pPr>
            <w:proofErr w:type="spellStart"/>
            <w:r w:rsidRPr="003612EF">
              <w:rPr>
                <w:b w:val="0"/>
              </w:rPr>
              <w:t>capriotti's</w:t>
            </w:r>
            <w:proofErr w:type="spellEnd"/>
            <w:r w:rsidRPr="003612EF">
              <w:rPr>
                <w:b w:val="0"/>
              </w:rPr>
              <w:t xml:space="preserve"> sandwich shop</w:t>
            </w:r>
          </w:p>
        </w:tc>
        <w:tc>
          <w:tcPr>
            <w:tcW w:w="1260" w:type="dxa"/>
          </w:tcPr>
          <w:p w14:paraId="7D3AACA7" w14:textId="36D3AA90" w:rsidR="00B43881" w:rsidRDefault="0016666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4EFE8AD0" w14:textId="37E34DA1" w:rsidR="00B43881" w:rsidRDefault="0016666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1620290E" w14:textId="2CF73A5F" w:rsidR="00B43881" w:rsidRDefault="003612EF" w:rsidP="003612EF">
            <w:pPr>
              <w:jc w:val="left"/>
              <w:cnfStyle w:val="000000100000" w:firstRow="0" w:lastRow="0" w:firstColumn="0" w:lastColumn="0" w:oddVBand="0" w:evenVBand="0" w:oddHBand="1" w:evenHBand="0" w:firstRowFirstColumn="0" w:firstRowLastColumn="0" w:lastRowFirstColumn="0" w:lastRowLastColumn="0"/>
            </w:pPr>
            <w:r w:rsidRPr="003612EF">
              <w:t>5.49033333333</w:t>
            </w:r>
          </w:p>
        </w:tc>
        <w:tc>
          <w:tcPr>
            <w:tcW w:w="1246" w:type="dxa"/>
          </w:tcPr>
          <w:p w14:paraId="6AD3A93E"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c>
          <w:tcPr>
            <w:tcW w:w="1184" w:type="dxa"/>
          </w:tcPr>
          <w:p w14:paraId="5510A157"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r>
      <w:tr w:rsidR="00B43881" w14:paraId="3C48E953" w14:textId="77777777"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7AA44CC6" w14:textId="3C8C57C6" w:rsidR="00B43881" w:rsidRPr="00795C76" w:rsidRDefault="003612EF" w:rsidP="00B43881">
            <w:pPr>
              <w:jc w:val="left"/>
              <w:rPr>
                <w:b w:val="0"/>
              </w:rPr>
            </w:pPr>
            <w:proofErr w:type="spellStart"/>
            <w:r w:rsidRPr="003612EF">
              <w:rPr>
                <w:b w:val="0"/>
              </w:rPr>
              <w:t>geebee's</w:t>
            </w:r>
            <w:proofErr w:type="spellEnd"/>
            <w:r w:rsidRPr="003612EF">
              <w:rPr>
                <w:b w:val="0"/>
              </w:rPr>
              <w:t xml:space="preserve"> bar &amp; grill</w:t>
            </w:r>
          </w:p>
        </w:tc>
        <w:tc>
          <w:tcPr>
            <w:tcW w:w="1260" w:type="dxa"/>
          </w:tcPr>
          <w:p w14:paraId="0C223D59" w14:textId="5786E598"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189824B9" w14:textId="6B62E0CF"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1FC59930" w14:textId="1158FB75"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rsidRPr="003612EF">
              <w:t>5.36133333333</w:t>
            </w:r>
          </w:p>
        </w:tc>
        <w:tc>
          <w:tcPr>
            <w:tcW w:w="1246" w:type="dxa"/>
          </w:tcPr>
          <w:p w14:paraId="7A9280F4"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3</w:t>
            </w:r>
          </w:p>
        </w:tc>
        <w:tc>
          <w:tcPr>
            <w:tcW w:w="1184" w:type="dxa"/>
          </w:tcPr>
          <w:p w14:paraId="616A0B85"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w:t>
            </w:r>
          </w:p>
        </w:tc>
      </w:tr>
      <w:tr w:rsidR="00B43881" w14:paraId="7149E09F"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542BE03B" w14:textId="026B71D3" w:rsidR="00B43881" w:rsidRPr="00B43881" w:rsidRDefault="003612EF" w:rsidP="00B43881">
            <w:pPr>
              <w:jc w:val="left"/>
              <w:rPr>
                <w:b w:val="0"/>
              </w:rPr>
            </w:pPr>
            <w:r w:rsidRPr="003612EF">
              <w:rPr>
                <w:b w:val="0"/>
              </w:rPr>
              <w:t xml:space="preserve">casa don </w:t>
            </w:r>
            <w:proofErr w:type="spellStart"/>
            <w:r w:rsidRPr="003612EF">
              <w:rPr>
                <w:b w:val="0"/>
              </w:rPr>
              <w:t>juan</w:t>
            </w:r>
            <w:proofErr w:type="spellEnd"/>
          </w:p>
        </w:tc>
        <w:tc>
          <w:tcPr>
            <w:tcW w:w="1260" w:type="dxa"/>
          </w:tcPr>
          <w:p w14:paraId="3246116C" w14:textId="1690619F"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3.5</w:t>
            </w:r>
          </w:p>
        </w:tc>
        <w:tc>
          <w:tcPr>
            <w:tcW w:w="1800" w:type="dxa"/>
          </w:tcPr>
          <w:p w14:paraId="45173BD8" w14:textId="13A88F74"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2</w:t>
            </w:r>
          </w:p>
        </w:tc>
        <w:tc>
          <w:tcPr>
            <w:tcW w:w="1184" w:type="dxa"/>
          </w:tcPr>
          <w:p w14:paraId="275F9E9E" w14:textId="535ABE77" w:rsidR="00B43881" w:rsidRPr="00B43881" w:rsidRDefault="003612EF" w:rsidP="00B43881">
            <w:pPr>
              <w:jc w:val="left"/>
              <w:cnfStyle w:val="000000100000" w:firstRow="0" w:lastRow="0" w:firstColumn="0" w:lastColumn="0" w:oddVBand="0" w:evenVBand="0" w:oddHBand="1" w:evenHBand="0" w:firstRowFirstColumn="0" w:firstRowLastColumn="0" w:lastRowFirstColumn="0" w:lastRowLastColumn="0"/>
            </w:pPr>
            <w:r w:rsidRPr="003612EF">
              <w:t>5.306</w:t>
            </w:r>
          </w:p>
        </w:tc>
        <w:tc>
          <w:tcPr>
            <w:tcW w:w="1246" w:type="dxa"/>
          </w:tcPr>
          <w:p w14:paraId="1A54E260"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c>
          <w:tcPr>
            <w:tcW w:w="1184" w:type="dxa"/>
          </w:tcPr>
          <w:p w14:paraId="457D4196"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5</w:t>
            </w:r>
          </w:p>
        </w:tc>
      </w:tr>
    </w:tbl>
    <w:p w14:paraId="3A3B1864" w14:textId="68646E34" w:rsidR="00B43881" w:rsidRPr="00B43881" w:rsidRDefault="00B43881" w:rsidP="00B43881">
      <w:pPr>
        <w:pStyle w:val="ListBullet"/>
        <w:rPr>
          <w:b/>
          <w:i/>
        </w:rPr>
      </w:pPr>
      <w:r w:rsidRPr="00795C76">
        <w:rPr>
          <w:u w:val="single"/>
        </w:rPr>
        <w:t>Output</w:t>
      </w:r>
      <w:r w:rsidRPr="003612EF">
        <w:t xml:space="preserve"> :</w:t>
      </w:r>
      <w:r w:rsidRPr="00B43881">
        <w:t xml:space="preserve"> </w:t>
      </w:r>
      <w:r w:rsidRPr="00B43881">
        <w:rPr>
          <w:b/>
          <w:i/>
        </w:rPr>
        <w:t>MEA = 1</w:t>
      </w:r>
      <w:r w:rsidR="003612EF">
        <w:rPr>
          <w:b/>
          <w:i/>
        </w:rPr>
        <w:t xml:space="preserve"> (Computed only on the predictions)</w:t>
      </w:r>
    </w:p>
    <w:p w14:paraId="08238C13" w14:textId="77777777" w:rsidR="00B43881" w:rsidRDefault="00B43881" w:rsidP="00B43881">
      <w:pPr>
        <w:pStyle w:val="ListBullet"/>
        <w:numPr>
          <w:ilvl w:val="0"/>
          <w:numId w:val="0"/>
        </w:numPr>
        <w:ind w:left="720" w:hanging="360"/>
      </w:pPr>
    </w:p>
    <w:p w14:paraId="56C15CEA" w14:textId="77777777" w:rsidR="00B43881" w:rsidRDefault="00B43881" w:rsidP="00B43881">
      <w:pPr>
        <w:pStyle w:val="ListBullet"/>
        <w:numPr>
          <w:ilvl w:val="0"/>
          <w:numId w:val="0"/>
        </w:numPr>
        <w:ind w:left="720" w:hanging="360"/>
      </w:pPr>
    </w:p>
    <w:p w14:paraId="531656B2" w14:textId="77777777" w:rsidR="00B43881" w:rsidRDefault="00B43881" w:rsidP="00B43881">
      <w:pPr>
        <w:pStyle w:val="ListBullet"/>
        <w:numPr>
          <w:ilvl w:val="0"/>
          <w:numId w:val="0"/>
        </w:numPr>
        <w:ind w:left="720" w:hanging="360"/>
      </w:pPr>
    </w:p>
    <w:p w14:paraId="1B08D4C4" w14:textId="77777777" w:rsidR="00B43881" w:rsidRDefault="00B43881" w:rsidP="00B43881">
      <w:pPr>
        <w:pStyle w:val="ListBullet"/>
        <w:numPr>
          <w:ilvl w:val="0"/>
          <w:numId w:val="0"/>
        </w:numPr>
        <w:ind w:left="720" w:hanging="360"/>
      </w:pPr>
    </w:p>
    <w:p w14:paraId="3CD71E79" w14:textId="77777777" w:rsidR="00B43881" w:rsidRDefault="00B43881" w:rsidP="00B43881">
      <w:pPr>
        <w:pStyle w:val="ListBullet"/>
        <w:numPr>
          <w:ilvl w:val="0"/>
          <w:numId w:val="0"/>
        </w:numPr>
        <w:ind w:left="720" w:hanging="360"/>
      </w:pPr>
    </w:p>
    <w:p w14:paraId="23B8D56F" w14:textId="77777777" w:rsidR="00B43881" w:rsidRDefault="00B43881" w:rsidP="00B43881">
      <w:pPr>
        <w:pStyle w:val="ListBullet"/>
        <w:numPr>
          <w:ilvl w:val="0"/>
          <w:numId w:val="0"/>
        </w:numPr>
        <w:ind w:left="720" w:hanging="360"/>
      </w:pPr>
    </w:p>
    <w:p w14:paraId="04E0D620" w14:textId="77777777" w:rsidR="00B43881" w:rsidRDefault="00B43881" w:rsidP="00B43881">
      <w:pPr>
        <w:pStyle w:val="ListBullet"/>
        <w:numPr>
          <w:ilvl w:val="0"/>
          <w:numId w:val="0"/>
        </w:numPr>
        <w:ind w:left="720" w:hanging="360"/>
      </w:pPr>
    </w:p>
    <w:p w14:paraId="40833216" w14:textId="77777777" w:rsidR="00B43881" w:rsidRDefault="00B43881" w:rsidP="00B43881">
      <w:pPr>
        <w:pStyle w:val="ListBullet"/>
        <w:numPr>
          <w:ilvl w:val="0"/>
          <w:numId w:val="0"/>
        </w:numPr>
        <w:ind w:left="720" w:hanging="360"/>
      </w:pPr>
    </w:p>
    <w:p w14:paraId="04255322" w14:textId="77777777" w:rsidR="00B43881" w:rsidRDefault="00B43881" w:rsidP="00B43881">
      <w:pPr>
        <w:pStyle w:val="ListBullet"/>
        <w:numPr>
          <w:ilvl w:val="0"/>
          <w:numId w:val="0"/>
        </w:numPr>
        <w:ind w:left="720" w:hanging="360"/>
      </w:pPr>
    </w:p>
    <w:p w14:paraId="26F2EA5D" w14:textId="77777777" w:rsidR="00B43881" w:rsidRDefault="00B43881" w:rsidP="00B43881">
      <w:pPr>
        <w:pStyle w:val="ListBullet"/>
        <w:numPr>
          <w:ilvl w:val="0"/>
          <w:numId w:val="0"/>
        </w:numPr>
        <w:ind w:left="720" w:hanging="360"/>
      </w:pPr>
    </w:p>
    <w:p w14:paraId="5015AF4D" w14:textId="77777777" w:rsidR="00B43881" w:rsidRDefault="00B43881" w:rsidP="00B43881">
      <w:pPr>
        <w:pStyle w:val="ListBullet"/>
        <w:numPr>
          <w:ilvl w:val="0"/>
          <w:numId w:val="0"/>
        </w:numPr>
        <w:ind w:left="720"/>
      </w:pPr>
      <w:r>
        <w:rPr>
          <w:noProof/>
          <w:lang w:eastAsia="en-US"/>
        </w:rPr>
        <mc:AlternateContent>
          <mc:Choice Requires="wps">
            <w:drawing>
              <wp:anchor distT="0" distB="0" distL="114300" distR="114300" simplePos="0" relativeHeight="251674624" behindDoc="0" locked="0" layoutInCell="1" allowOverlap="1" wp14:anchorId="6AF2FBAE" wp14:editId="06AE32D5">
                <wp:simplePos x="0" y="0"/>
                <wp:positionH relativeFrom="column">
                  <wp:posOffset>190500</wp:posOffset>
                </wp:positionH>
                <wp:positionV relativeFrom="paragraph">
                  <wp:posOffset>2001520</wp:posOffset>
                </wp:positionV>
                <wp:extent cx="59086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a:effectLst/>
                      </wps:spPr>
                      <wps:txbx>
                        <w:txbxContent>
                          <w:p w14:paraId="263A410D" w14:textId="7EF5B75D" w:rsidR="00B43881" w:rsidRPr="00E6244D" w:rsidRDefault="00B43881" w:rsidP="00B43881">
                            <w:pPr>
                              <w:pStyle w:val="Caption"/>
                              <w:jc w:val="center"/>
                              <w:rPr>
                                <w:noProof/>
                                <w:szCs w:val="20"/>
                              </w:rPr>
                            </w:pPr>
                            <w:r>
                              <w:t xml:space="preserve">Figure </w:t>
                            </w:r>
                            <w:fldSimple w:instr=" SEQ Figure \* ARABIC ">
                              <w:r w:rsidR="00016ADC">
                                <w:rPr>
                                  <w:noProof/>
                                </w:rPr>
                                <w:t>3</w:t>
                              </w:r>
                            </w:fldSimple>
                            <w:r>
                              <w:t>: Prediction Visualization: With Data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2FBAE" id="Text Box 9" o:spid="_x0000_s1031" type="#_x0000_t202" style="position:absolute;left:0;text-align:left;margin-left:15pt;margin-top:157.6pt;width:46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" stroked="f">
                <v:textbox style="mso-fit-shape-to-text:t" inset="0,0,0,0">
                  <w:txbxContent>
                    <w:p w14:paraId="263A410D" w14:textId="7EF5B75D" w:rsidR="00B43881" w:rsidRPr="00E6244D" w:rsidRDefault="00B43881" w:rsidP="00B43881">
                      <w:pPr>
                        <w:pStyle w:val="Caption"/>
                        <w:jc w:val="center"/>
                        <w:rPr>
                          <w:noProof/>
                          <w:szCs w:val="20"/>
                        </w:rPr>
                      </w:pPr>
                      <w:r>
                        <w:t xml:space="preserve">Figure </w:t>
                      </w:r>
                      <w:fldSimple w:instr=" SEQ Figure \* ARABIC ">
                        <w:r w:rsidR="00016ADC">
                          <w:rPr>
                            <w:noProof/>
                          </w:rPr>
                          <w:t>3</w:t>
                        </w:r>
                      </w:fldSimple>
                      <w:r>
                        <w:t>: Prediction Visualization: With Data Filters</w:t>
                      </w:r>
                    </w:p>
                  </w:txbxContent>
                </v:textbox>
                <w10:wrap type="square"/>
              </v:shape>
            </w:pict>
          </mc:Fallback>
        </mc:AlternateContent>
      </w:r>
      <w:r>
        <w:rPr>
          <w:noProof/>
          <w:lang w:eastAsia="en-US"/>
        </w:rPr>
        <mc:AlternateContent>
          <mc:Choice Requires="wpg">
            <w:drawing>
              <wp:anchor distT="0" distB="0" distL="114300" distR="114300" simplePos="0" relativeHeight="251673600" behindDoc="0" locked="0" layoutInCell="1" allowOverlap="1" wp14:anchorId="63E0C927" wp14:editId="2658F871">
                <wp:simplePos x="0" y="0"/>
                <wp:positionH relativeFrom="column">
                  <wp:posOffset>190500</wp:posOffset>
                </wp:positionH>
                <wp:positionV relativeFrom="paragraph">
                  <wp:posOffset>388620</wp:posOffset>
                </wp:positionV>
                <wp:extent cx="5908675" cy="15557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5908674" cy="1471710"/>
                          <a:chOff x="1" y="41385"/>
                          <a:chExt cx="5908674" cy="147171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 y="41385"/>
                            <a:ext cx="2871470" cy="1471710"/>
                          </a:xfrm>
                          <a:prstGeom prst="rect">
                            <a:avLst/>
                          </a:prstGeom>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067050" y="49668"/>
                            <a:ext cx="2841625" cy="1456413"/>
                          </a:xfrm>
                          <a:prstGeom prst="rect">
                            <a:avLst/>
                          </a:prstGeom>
                        </pic:spPr>
                      </pic:pic>
                    </wpg:wgp>
                  </a:graphicData>
                </a:graphic>
              </wp:anchor>
            </w:drawing>
          </mc:Choice>
          <mc:Fallback>
            <w:pict>
              <v:group w14:anchorId="22364D3A" id="Group 10" o:spid="_x0000_s1026" style="position:absolute;margin-left:15pt;margin-top:30.6pt;width:465.25pt;height:122.5pt;z-index:251673600" coordorigin=",413" coordsize="59086,14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">
                <v:shape id="Picture 11" o:spid="_x0000_s1027" type="#_x0000_t75" style="position:absolute;top:413;width:28714;height:1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dinCAAAA2wAAAA8AAABkcnMvZG93bnJldi54bWxET01rwkAQvQv9D8sUvEjdmIKW1FWCEOlB&#10;BDVIj0N2moRmZ8Puqum/dwuCt3m8z1muB9OJKznfWlYwmyYgiCurW64VlKfi7QOED8gaO8uk4I88&#10;rFcvoyVm2t74QNdjqEUMYZ+hgiaEPpPSVw0Z9FPbE0fuxzqDIUJXS+3wFsNNJ9MkmUuDLceGBnva&#10;NFT9Hi9Gwf5cmMU2T9NJudmVrvjOJ9v3XKnx65B/ggg0hKf44f7Scf4M/n+JB8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mHYpwgAAANsAAAAPAAAAAAAAAAAAAAAAAJ8C&#10;AABkcnMvZG93bnJldi54bWxQSwUGAAAAAAQABAD3AAAAjgMAAAAA&#10;">
                  <v:imagedata r:id="rId24" o:title=""/>
                  <v:path arrowok="t"/>
                </v:shape>
                <v:shape id="Picture 12" o:spid="_x0000_s1028" type="#_x0000_t75" style="position:absolute;left:30670;top:496;width:28416;height:1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Z29AAAA2wAAAA8AAABkcnMvZG93bnJldi54bWxET01rwkAQvRf8D8sIvdWJKZSSuooIgh41&#10;JechO02i2dklu2r8964g9DaP9zmL1Wh7deUhdE40zGcZKJbamU4aDb/l9uMbVIgkhnonrOHOAVbL&#10;yduCCuNucuDrMTYqhUgoSEMboy8QQ92ypTBzniVxf26wFBMcGjQD3VK47THPsi+01ElqaMnzpuX6&#10;fLxYDTmi8K4aPyvvT/uT70tXYan1+3Rc/4CKPMZ/8cu9M2l+Ds9f0gG4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oWdnb0AAADbAAAADwAAAAAAAAAAAAAAAACfAgAAZHJz&#10;L2Rvd25yZXYueG1sUEsFBgAAAAAEAAQA9wAAAIkDAAAAAA==&#10;">
                  <v:imagedata r:id="rId25" o:title=""/>
                  <v:path arrowok="t"/>
                </v:shape>
                <w10:wrap type="square"/>
              </v:group>
            </w:pict>
          </mc:Fallback>
        </mc:AlternateContent>
      </w:r>
    </w:p>
    <w:p w14:paraId="60B8A261" w14:textId="77777777" w:rsidR="00B43881" w:rsidRDefault="00B43881">
      <w:pPr>
        <w:spacing w:after="320"/>
        <w:jc w:val="left"/>
      </w:pPr>
    </w:p>
    <w:p w14:paraId="32AC59F2" w14:textId="6AA74C45" w:rsidR="00F77556" w:rsidRDefault="00F77556" w:rsidP="00F77556">
      <w:pPr>
        <w:pStyle w:val="ListBullet"/>
        <w:numPr>
          <w:ilvl w:val="0"/>
          <w:numId w:val="0"/>
        </w:numPr>
        <w:ind w:left="720"/>
      </w:pPr>
    </w:p>
    <w:p w14:paraId="2F25D932" w14:textId="77777777" w:rsidR="00F77556" w:rsidRDefault="00F77556">
      <w:pPr>
        <w:spacing w:after="320"/>
        <w:jc w:val="left"/>
      </w:pPr>
      <w:r>
        <w:br w:type="page"/>
      </w:r>
    </w:p>
    <w:p w14:paraId="79AC8640" w14:textId="30E230B2" w:rsidR="00F77556" w:rsidRDefault="003A20C1" w:rsidP="003A20C1">
      <w:pPr>
        <w:pStyle w:val="Heading2"/>
      </w:pPr>
      <w:bookmarkStart w:id="22" w:name="_Toc437894168"/>
      <w:r w:rsidRPr="003A20C1">
        <w:lastRenderedPageBreak/>
        <w:t>Performance</w:t>
      </w:r>
      <w:bookmarkEnd w:id="22"/>
    </w:p>
    <w:p w14:paraId="147D6C55" w14:textId="77777777" w:rsidR="003A20C1" w:rsidRDefault="003A20C1" w:rsidP="003A20C1">
      <w:pPr>
        <w:spacing w:after="320"/>
        <w:jc w:val="left"/>
      </w:pPr>
      <w:r>
        <w:t>Our algorithm gives an MAE (Mean Absolute Error) of:</w:t>
      </w:r>
    </w:p>
    <w:p w14:paraId="7EEE5C8D" w14:textId="646A725B" w:rsidR="003A20C1" w:rsidRDefault="00DD1C71" w:rsidP="003A20C1">
      <w:pPr>
        <w:pStyle w:val="ListBullet"/>
      </w:pPr>
      <w:r>
        <w:t>0.7, w</w:t>
      </w:r>
      <w:r w:rsidR="003A20C1">
        <w:t>ithout an</w:t>
      </w:r>
      <w:r>
        <w:t>y restrictions on the data set.</w:t>
      </w:r>
    </w:p>
    <w:p w14:paraId="19619645" w14:textId="00F22462" w:rsidR="003A20C1" w:rsidRDefault="00DD1C71" w:rsidP="003A20C1">
      <w:pPr>
        <w:pStyle w:val="ListBullet"/>
      </w:pPr>
      <w:r>
        <w:t>1, w</w:t>
      </w:r>
      <w:r w:rsidR="003A20C1">
        <w:t xml:space="preserve">ith time and location restrictions on </w:t>
      </w:r>
      <w:r>
        <w:t>the data set.</w:t>
      </w:r>
    </w:p>
    <w:p w14:paraId="72E134CC" w14:textId="5FEDCBED" w:rsidR="00F77556" w:rsidRDefault="003A20C1" w:rsidP="003A20C1">
      <w:pPr>
        <w:spacing w:after="320"/>
        <w:jc w:val="left"/>
      </w:pPr>
      <w:r>
        <w:t xml:space="preserve">The fact that we already have a restricted </w:t>
      </w:r>
      <w:r w:rsidR="00DD1C71">
        <w:t xml:space="preserve">the data set </w:t>
      </w:r>
      <w:r>
        <w:t xml:space="preserve">gives us a MAE of </w:t>
      </w:r>
      <w:r w:rsidR="00285AA7">
        <w:t>0</w:t>
      </w:r>
      <w:r w:rsidR="005123FA">
        <w:t>.7</w:t>
      </w:r>
      <w:r>
        <w:t xml:space="preserve"> but restricting it further changes our MAE value by a factor of </w:t>
      </w:r>
      <w:r w:rsidR="00285AA7">
        <w:t>1</w:t>
      </w:r>
      <w:r>
        <w:t>. With a deeper dataset our algorithm would give an even better MAE value.</w:t>
      </w:r>
    </w:p>
    <w:p w14:paraId="53DBB1F5" w14:textId="77777777" w:rsidR="001354AC" w:rsidRDefault="001354AC" w:rsidP="00F77556">
      <w:pPr>
        <w:pStyle w:val="ListBullet"/>
        <w:numPr>
          <w:ilvl w:val="0"/>
          <w:numId w:val="0"/>
        </w:numPr>
        <w:ind w:left="720"/>
      </w:pPr>
    </w:p>
    <w:p w14:paraId="135E54C7" w14:textId="77777777" w:rsidR="00581BC0" w:rsidRPr="00581BC0" w:rsidRDefault="00581BC0" w:rsidP="00581BC0">
      <w:pPr>
        <w:pStyle w:val="Heading1"/>
      </w:pPr>
      <w:bookmarkStart w:id="23" w:name="_Toc437894169"/>
      <w:r w:rsidRPr="00581BC0">
        <w:t>Future Scope</w:t>
      </w:r>
      <w:bookmarkEnd w:id="23"/>
    </w:p>
    <w:p w14:paraId="3FD793EE" w14:textId="40A948F0" w:rsidR="00581BC0" w:rsidRDefault="00581BC0" w:rsidP="00581BC0">
      <w:r>
        <w:t xml:space="preserve">This application can be extended by adding Natural Language Processing. In future, we aim to apply Natural Language Processing to a user's review and try to understand that if they do or don't like a business then what is the real reasoning behind that? Is it because of some specific </w:t>
      </w:r>
      <w:r w:rsidR="00725D80">
        <w:t xml:space="preserve">feature </w:t>
      </w:r>
      <w:r>
        <w:t xml:space="preserve">like a lack of parking? If it is, should we stop recommending businesses which doesn't have parking space? Is it because the business doesn't have free </w:t>
      </w:r>
      <w:proofErr w:type="spellStart"/>
      <w:r>
        <w:t>Wi-fi</w:t>
      </w:r>
      <w:proofErr w:type="spellEnd"/>
      <w:r>
        <w:t>?</w:t>
      </w:r>
      <w:r w:rsidR="005123FA">
        <w:t xml:space="preserve"> </w:t>
      </w:r>
      <w:r>
        <w:t>All these factors we believe would help us in improving our recommendations and giving even better results.</w:t>
      </w:r>
    </w:p>
    <w:p w14:paraId="68898AF5" w14:textId="77777777" w:rsidR="001354AC" w:rsidRDefault="001354AC" w:rsidP="002C1125"/>
    <w:p w14:paraId="276C7116" w14:textId="5B92FE3F" w:rsidR="00285AA7" w:rsidRDefault="00285AA7" w:rsidP="00285AA7">
      <w:pPr>
        <w:pStyle w:val="Heading1"/>
      </w:pPr>
      <w:bookmarkStart w:id="24" w:name="_Toc437894170"/>
      <w:r>
        <w:t>Project Public Repository</w:t>
      </w:r>
      <w:bookmarkEnd w:id="24"/>
      <w:r>
        <w:t xml:space="preserve"> </w:t>
      </w:r>
    </w:p>
    <w:p w14:paraId="6CECD2E7" w14:textId="1E487694" w:rsidR="00285AA7" w:rsidRDefault="00C2426D" w:rsidP="00285AA7">
      <w:hyperlink r:id="rId26" w:history="1">
        <w:r w:rsidR="00285AA7" w:rsidRPr="00495123">
          <w:rPr>
            <w:rStyle w:val="Hyperlink"/>
          </w:rPr>
          <w:t>https://github.com/rohitbegani/FAIproject-CS5100</w:t>
        </w:r>
      </w:hyperlink>
    </w:p>
    <w:p w14:paraId="764FF80E" w14:textId="77777777" w:rsidR="00285AA7" w:rsidRPr="00285AA7" w:rsidRDefault="00285AA7" w:rsidP="00285AA7"/>
    <w:p w14:paraId="7980D812" w14:textId="7D9746A0" w:rsidR="00581BC0" w:rsidRDefault="00581BC0">
      <w:pPr>
        <w:spacing w:after="320"/>
        <w:jc w:val="left"/>
      </w:pPr>
      <w:r>
        <w:br w:type="page"/>
      </w:r>
      <w:r w:rsidR="00285AA7">
        <w:lastRenderedPageBreak/>
        <w:tab/>
      </w:r>
    </w:p>
    <w:p w14:paraId="4507BFC8" w14:textId="77777777" w:rsidR="007E050E" w:rsidRPr="00D374C3" w:rsidRDefault="007E050E" w:rsidP="00B91B6B">
      <w:pPr>
        <w:pStyle w:val="Heading1"/>
      </w:pPr>
      <w:bookmarkStart w:id="25" w:name="_Toc437870143"/>
      <w:bookmarkStart w:id="26" w:name="_Toc437894171"/>
      <w:r>
        <w:t>Reference</w:t>
      </w:r>
      <w:bookmarkEnd w:id="25"/>
      <w:bookmarkEnd w:id="26"/>
    </w:p>
    <w:p w14:paraId="55552B87" w14:textId="77777777" w:rsidR="007E050E" w:rsidRDefault="00C2426D" w:rsidP="00B91B6B">
      <w:pPr>
        <w:pStyle w:val="ListParagraph"/>
        <w:numPr>
          <w:ilvl w:val="0"/>
          <w:numId w:val="9"/>
        </w:numPr>
        <w:rPr>
          <w:i/>
          <w:szCs w:val="22"/>
        </w:rPr>
      </w:pPr>
      <w:hyperlink r:id="rId27" w:history="1">
        <w:r w:rsidR="00CD00F7" w:rsidRPr="009559A3">
          <w:rPr>
            <w:rStyle w:val="Hyperlink"/>
            <w:i/>
            <w:szCs w:val="22"/>
          </w:rPr>
          <w:t>https://saravananthirumuruganathan.wordpress.com/2010/05/17/a-detailed-introduction-to-k-nearest-neighbor-knn-algorithm/</w:t>
        </w:r>
      </w:hyperlink>
    </w:p>
    <w:p w14:paraId="3F73CC02" w14:textId="77777777" w:rsidR="00CD00F7" w:rsidRDefault="00C2426D" w:rsidP="00B91B6B">
      <w:pPr>
        <w:pStyle w:val="ListParagraph"/>
        <w:numPr>
          <w:ilvl w:val="0"/>
          <w:numId w:val="9"/>
        </w:numPr>
        <w:rPr>
          <w:i/>
          <w:szCs w:val="22"/>
        </w:rPr>
      </w:pPr>
      <w:hyperlink r:id="rId28" w:history="1">
        <w:r w:rsidR="00CD00F7" w:rsidRPr="009559A3">
          <w:rPr>
            <w:rStyle w:val="Hyperlink"/>
            <w:i/>
            <w:szCs w:val="22"/>
          </w:rPr>
          <w:t>http://www.saedsayad.com/k_nearest_neighbors.htm</w:t>
        </w:r>
      </w:hyperlink>
    </w:p>
    <w:p w14:paraId="58664D21" w14:textId="77777777" w:rsidR="00CD00F7" w:rsidRDefault="00C2426D" w:rsidP="00B91B6B">
      <w:pPr>
        <w:pStyle w:val="ListParagraph"/>
        <w:numPr>
          <w:ilvl w:val="0"/>
          <w:numId w:val="9"/>
        </w:numPr>
        <w:rPr>
          <w:i/>
          <w:szCs w:val="22"/>
        </w:rPr>
      </w:pPr>
      <w:hyperlink r:id="rId29" w:history="1">
        <w:r w:rsidR="00CD00F7" w:rsidRPr="009559A3">
          <w:rPr>
            <w:rStyle w:val="Hyperlink"/>
            <w:i/>
            <w:szCs w:val="22"/>
          </w:rPr>
          <w:t>http://machinelearningmastery.com/tutorial-to-implement-k-nearest-neighbors-in-python-from-scratch/</w:t>
        </w:r>
      </w:hyperlink>
    </w:p>
    <w:p w14:paraId="67A9D41C" w14:textId="77777777" w:rsidR="007E050E" w:rsidRPr="00D374C3" w:rsidRDefault="00C2426D" w:rsidP="00B91B6B">
      <w:pPr>
        <w:pStyle w:val="ListParagraph"/>
        <w:numPr>
          <w:ilvl w:val="0"/>
          <w:numId w:val="9"/>
        </w:numPr>
        <w:rPr>
          <w:i/>
          <w:szCs w:val="22"/>
        </w:rPr>
      </w:pPr>
      <w:hyperlink r:id="rId30" w:history="1">
        <w:r w:rsidR="007E050E" w:rsidRPr="00D374C3">
          <w:rPr>
            <w:rStyle w:val="Hyperlink"/>
            <w:i/>
            <w:szCs w:val="22"/>
          </w:rPr>
          <w:t>http://www.ijera.com/papers/Vol3_issue5/DI35605610.pdf</w:t>
        </w:r>
      </w:hyperlink>
    </w:p>
    <w:p w14:paraId="793B304D" w14:textId="77777777" w:rsidR="007E050E" w:rsidRPr="00D374C3" w:rsidRDefault="007E050E" w:rsidP="005F5976">
      <w:pPr>
        <w:pStyle w:val="ListParagraph"/>
        <w:numPr>
          <w:ilvl w:val="0"/>
          <w:numId w:val="0"/>
        </w:numPr>
        <w:ind w:left="648"/>
      </w:pPr>
    </w:p>
    <w:p w14:paraId="6EB8FD05" w14:textId="77777777" w:rsidR="007E050E" w:rsidRDefault="007E050E" w:rsidP="00B91B6B"/>
    <w:sectPr w:rsidR="007E050E">
      <w:footerReference w:type="default" r:id="rId3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C05D0" w14:textId="77777777" w:rsidR="00C2426D" w:rsidRDefault="00C2426D" w:rsidP="00B91B6B">
      <w:r>
        <w:separator/>
      </w:r>
    </w:p>
  </w:endnote>
  <w:endnote w:type="continuationSeparator" w:id="0">
    <w:p w14:paraId="71AA7439" w14:textId="77777777" w:rsidR="00C2426D" w:rsidRDefault="00C2426D" w:rsidP="00B91B6B">
      <w:r>
        <w:continuationSeparator/>
      </w:r>
    </w:p>
  </w:endnote>
  <w:endnote w:type="continuationNotice" w:id="1">
    <w:p w14:paraId="46C434B8" w14:textId="77777777" w:rsidR="00C2426D" w:rsidRDefault="00C2426D" w:rsidP="00B91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65F5E" w14:textId="77777777" w:rsidR="00B43881" w:rsidRDefault="00B43881" w:rsidP="00B91B6B">
    <w:pPr>
      <w:pStyle w:val="Footer"/>
    </w:pPr>
    <w:r>
      <w:rPr>
        <w:noProof/>
        <w:lang w:eastAsia="en-US"/>
      </w:rPr>
      <mc:AlternateContent>
        <mc:Choice Requires="wpg">
          <w:drawing>
            <wp:anchor distT="0" distB="0" distL="114300" distR="114300" simplePos="0" relativeHeight="251658241" behindDoc="0" locked="0" layoutInCell="1" allowOverlap="1" wp14:anchorId="7A36C190" wp14:editId="21AC9DA9">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11EC3" w14:textId="68D18374" w:rsidR="00B43881" w:rsidRDefault="00C2426D" w:rsidP="00B91B6B">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43881">
                                  <w:t>Model User Preferences for Location Based Recommendation</w:t>
                                </w:r>
                              </w:sdtContent>
                            </w:sdt>
                            <w:r w:rsidR="00B43881">
                              <w:rPr>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43881">
                                  <w:rPr>
                                    <w:color w:val="808080" w:themeColor="background1" w:themeShade="80"/>
                                  </w:rPr>
                                  <w:t>CS5100 – Final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A36C190" id="Group 164" o:spid="_x0000_s1038" style="position:absolute;left:0;text-align:left;margin-left:434.8pt;margin-top:0;width:486pt;height:21.6pt;z-index:251658241;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DBgS7RgQMAALYKAAAOAAAAAAAAAAAAAAAAAC4CAABkcnMvZTJv&#10;RG9jLnhtbFBLAQItABQABgAIAAAAIQDxhsB62wAAAAQBAAAPAAAAAAAAAAAAAAAAANsFAABkcnMv&#10;ZG93bnJldi54bWxQSwUGAAAAAAQABADzAAAA4wYAAAAA&#10;">
              <v:rect id="Rectangle 165" o:spid="_x0000_s103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40" type="#_x0000_t202" style="position:absolute;top:95;width:59436;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0511EC3" w14:textId="68D18374" w:rsidR="00B43881" w:rsidRDefault="00B43881" w:rsidP="00B91B6B">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t>Model User Preferences for Location Based Recommendation</w:t>
                          </w:r>
                        </w:sdtContent>
                      </w:sdt>
                      <w:r>
                        <w:rPr>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CS5100 – Final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0D8A8" w14:textId="77777777" w:rsidR="00C2426D" w:rsidRDefault="00C2426D" w:rsidP="00B91B6B">
      <w:r>
        <w:separator/>
      </w:r>
    </w:p>
  </w:footnote>
  <w:footnote w:type="continuationSeparator" w:id="0">
    <w:p w14:paraId="083977B6" w14:textId="77777777" w:rsidR="00C2426D" w:rsidRDefault="00C2426D" w:rsidP="00B91B6B">
      <w:r>
        <w:continuationSeparator/>
      </w:r>
    </w:p>
  </w:footnote>
  <w:footnote w:type="continuationNotice" w:id="1">
    <w:p w14:paraId="12C67AD3" w14:textId="77777777" w:rsidR="00C2426D" w:rsidRDefault="00C2426D" w:rsidP="00B91B6B"/>
  </w:footnote>
  <w:footnote w:id="2">
    <w:p w14:paraId="4B62BD74" w14:textId="1B360201" w:rsidR="00B43881" w:rsidRDefault="00B43881" w:rsidP="00B91B6B">
      <w:pPr>
        <w:pStyle w:val="FootnoteText"/>
      </w:pPr>
      <w:r>
        <w:rPr>
          <w:rStyle w:val="FootnoteReference"/>
        </w:rPr>
        <w:footnoteRef/>
      </w:r>
      <w:r>
        <w:t xml:space="preserve"> Filter on data set </w:t>
      </w:r>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D089C" w14:textId="77777777" w:rsidR="00B43881" w:rsidRDefault="00B43881" w:rsidP="00B91B6B">
    <w:pPr>
      <w:pStyle w:val="Header"/>
    </w:pPr>
    <w:r>
      <w:rPr>
        <w:noProof/>
        <w:lang w:eastAsia="en-US"/>
      </w:rPr>
      <mc:AlternateContent>
        <mc:Choice Requires="wpg">
          <w:drawing>
            <wp:anchor distT="0" distB="0" distL="114300" distR="114300" simplePos="0" relativeHeight="251658240" behindDoc="0" locked="0" layoutInCell="1" allowOverlap="1" wp14:anchorId="6ADD68FC" wp14:editId="4B11856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7EB38" w14:textId="77777777" w:rsidR="00B43881" w:rsidRDefault="00B43881" w:rsidP="00B91B6B">
                            <w:pPr>
                              <w:pStyle w:val="Header"/>
                            </w:pPr>
                            <w:r>
                              <w:fldChar w:fldCharType="begin"/>
                            </w:r>
                            <w:r>
                              <w:instrText xml:space="preserve"> PAGE   \* MERGEFORMAT </w:instrText>
                            </w:r>
                            <w:r>
                              <w:fldChar w:fldCharType="separate"/>
                            </w:r>
                            <w:r w:rsidR="00016ADC">
                              <w:rPr>
                                <w:noProof/>
                              </w:rPr>
                              <w:t>11</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DD68FC" id="Group 167" o:spid="_x0000_s1032" style="position:absolute;left:0;text-align:left;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5"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f24f4f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B07EB38" w14:textId="77777777" w:rsidR="00B43881" w:rsidRDefault="00B43881" w:rsidP="00B91B6B">
                      <w:pPr>
                        <w:pStyle w:val="Header"/>
                      </w:pPr>
                      <w:r>
                        <w:fldChar w:fldCharType="begin"/>
                      </w:r>
                      <w:r>
                        <w:instrText xml:space="preserve"> PAGE   \* MERGEFORMAT </w:instrText>
                      </w:r>
                      <w:r>
                        <w:fldChar w:fldCharType="separate"/>
                      </w:r>
                      <w:r w:rsidR="00016ADC">
                        <w:rPr>
                          <w:noProof/>
                        </w:rPr>
                        <w:t>11</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4529DEA"/>
    <w:lvl w:ilvl="0">
      <w:start w:val="1"/>
      <w:numFmt w:val="decimal"/>
      <w:pStyle w:val="ListBullet2"/>
      <w:lvlText w:val="STEP %1."/>
      <w:lvlJc w:val="right"/>
      <w:pPr>
        <w:ind w:left="720" w:hanging="360"/>
      </w:pPr>
      <w:rPr>
        <w:rFonts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B4FBE"/>
    <w:multiLevelType w:val="hybridMultilevel"/>
    <w:tmpl w:val="D1AA210C"/>
    <w:lvl w:ilvl="0" w:tplc="FC20D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2E4"/>
    <w:multiLevelType w:val="hybridMultilevel"/>
    <w:tmpl w:val="EB5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B7B"/>
    <w:multiLevelType w:val="hybridMultilevel"/>
    <w:tmpl w:val="39BA22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93262"/>
    <w:multiLevelType w:val="hybridMultilevel"/>
    <w:tmpl w:val="FA98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66FBC"/>
    <w:multiLevelType w:val="hybridMultilevel"/>
    <w:tmpl w:val="7B4A40EC"/>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86CF7"/>
    <w:multiLevelType w:val="hybridMultilevel"/>
    <w:tmpl w:val="100CDB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A5308"/>
    <w:multiLevelType w:val="hybridMultilevel"/>
    <w:tmpl w:val="389C3E02"/>
    <w:lvl w:ilvl="0" w:tplc="FC20DC34">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FE73983"/>
    <w:multiLevelType w:val="hybridMultilevel"/>
    <w:tmpl w:val="973EA05E"/>
    <w:lvl w:ilvl="0" w:tplc="E116B80C">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02BDC"/>
    <w:multiLevelType w:val="hybridMultilevel"/>
    <w:tmpl w:val="8CDC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56C24"/>
    <w:multiLevelType w:val="hybridMultilevel"/>
    <w:tmpl w:val="D7B60454"/>
    <w:lvl w:ilvl="0" w:tplc="81D43000">
      <w:start w:val="1"/>
      <w:numFmt w:val="upperRoman"/>
      <w:lvlText w:val="%1."/>
      <w:lvlJc w:val="left"/>
      <w:pPr>
        <w:ind w:left="75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81CE7"/>
    <w:multiLevelType w:val="hybridMultilevel"/>
    <w:tmpl w:val="F500BDC2"/>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3B68"/>
    <w:multiLevelType w:val="multilevel"/>
    <w:tmpl w:val="7946F7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D0144A"/>
    <w:multiLevelType w:val="hybridMultilevel"/>
    <w:tmpl w:val="1B04C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0E5A17"/>
    <w:multiLevelType w:val="hybridMultilevel"/>
    <w:tmpl w:val="D9BC849E"/>
    <w:lvl w:ilvl="0" w:tplc="B442C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43FF5"/>
    <w:multiLevelType w:val="hybridMultilevel"/>
    <w:tmpl w:val="B77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D3A69"/>
    <w:multiLevelType w:val="multilevel"/>
    <w:tmpl w:val="9022025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004C90"/>
    <w:multiLevelType w:val="hybridMultilevel"/>
    <w:tmpl w:val="58B0C78A"/>
    <w:lvl w:ilvl="0" w:tplc="8FE0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5596"/>
    <w:multiLevelType w:val="hybridMultilevel"/>
    <w:tmpl w:val="5F8E5C5E"/>
    <w:lvl w:ilvl="0" w:tplc="D534A786">
      <w:start w:val="1"/>
      <w:numFmt w:val="lowerLetter"/>
      <w:pStyle w:val="ListParagraph"/>
      <w:lvlText w:val="%1."/>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1"/>
  </w:num>
  <w:num w:numId="5">
    <w:abstractNumId w:val="0"/>
  </w:num>
  <w:num w:numId="6">
    <w:abstractNumId w:val="4"/>
  </w:num>
  <w:num w:numId="7">
    <w:abstractNumId w:val="25"/>
  </w:num>
  <w:num w:numId="8">
    <w:abstractNumId w:val="24"/>
  </w:num>
  <w:num w:numId="9">
    <w:abstractNumId w:val="6"/>
  </w:num>
  <w:num w:numId="10">
    <w:abstractNumId w:val="10"/>
  </w:num>
  <w:num w:numId="11">
    <w:abstractNumId w:val="16"/>
  </w:num>
  <w:num w:numId="12">
    <w:abstractNumId w:val="3"/>
  </w:num>
  <w:num w:numId="13">
    <w:abstractNumId w:val="2"/>
  </w:num>
  <w:num w:numId="14">
    <w:abstractNumId w:val="18"/>
  </w:num>
  <w:num w:numId="15">
    <w:abstractNumId w:val="11"/>
  </w:num>
  <w:num w:numId="16">
    <w:abstractNumId w:val="17"/>
  </w:num>
  <w:num w:numId="17">
    <w:abstractNumId w:val="21"/>
  </w:num>
  <w:num w:numId="18">
    <w:abstractNumId w:val="19"/>
  </w:num>
  <w:num w:numId="19">
    <w:abstractNumId w:val="12"/>
  </w:num>
  <w:num w:numId="20">
    <w:abstractNumId w:val="5"/>
  </w:num>
  <w:num w:numId="21">
    <w:abstractNumId w:val="7"/>
  </w:num>
  <w:num w:numId="22">
    <w:abstractNumId w:val="20"/>
  </w:num>
  <w:num w:numId="23">
    <w:abstractNumId w:val="22"/>
  </w:num>
  <w:num w:numId="24">
    <w:abstractNumId w:val="23"/>
  </w:num>
  <w:num w:numId="25">
    <w:abstractNumId w:val="23"/>
    <w:lvlOverride w:ilvl="0">
      <w:startOverride w:val="1"/>
    </w:lvlOverride>
  </w:num>
  <w:num w:numId="26">
    <w:abstractNumId w:val="23"/>
    <w:lvlOverride w:ilvl="0">
      <w:startOverride w:val="1"/>
    </w:lvlOverride>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7A"/>
    <w:rsid w:val="00016ADC"/>
    <w:rsid w:val="0002764E"/>
    <w:rsid w:val="0005230B"/>
    <w:rsid w:val="00052433"/>
    <w:rsid w:val="00077E53"/>
    <w:rsid w:val="00096BAE"/>
    <w:rsid w:val="000A15AC"/>
    <w:rsid w:val="000C55AC"/>
    <w:rsid w:val="000E53F9"/>
    <w:rsid w:val="001267D2"/>
    <w:rsid w:val="001354AC"/>
    <w:rsid w:val="00166661"/>
    <w:rsid w:val="00186C61"/>
    <w:rsid w:val="001C5BD7"/>
    <w:rsid w:val="00207D15"/>
    <w:rsid w:val="00224915"/>
    <w:rsid w:val="0024479A"/>
    <w:rsid w:val="00252727"/>
    <w:rsid w:val="00285AA7"/>
    <w:rsid w:val="002C1125"/>
    <w:rsid w:val="002D5E64"/>
    <w:rsid w:val="002F7CD6"/>
    <w:rsid w:val="00347219"/>
    <w:rsid w:val="003612EF"/>
    <w:rsid w:val="0036208C"/>
    <w:rsid w:val="003816BE"/>
    <w:rsid w:val="003A20C1"/>
    <w:rsid w:val="003D4805"/>
    <w:rsid w:val="004215AA"/>
    <w:rsid w:val="00450996"/>
    <w:rsid w:val="00482376"/>
    <w:rsid w:val="00494F4A"/>
    <w:rsid w:val="004B37C0"/>
    <w:rsid w:val="004C4C88"/>
    <w:rsid w:val="005123FA"/>
    <w:rsid w:val="00560E0A"/>
    <w:rsid w:val="00575BF6"/>
    <w:rsid w:val="00581BC0"/>
    <w:rsid w:val="00583F16"/>
    <w:rsid w:val="0059450A"/>
    <w:rsid w:val="005965F5"/>
    <w:rsid w:val="005C504B"/>
    <w:rsid w:val="005E1D80"/>
    <w:rsid w:val="005E65B2"/>
    <w:rsid w:val="005F323F"/>
    <w:rsid w:val="005F5976"/>
    <w:rsid w:val="006454FF"/>
    <w:rsid w:val="006542C5"/>
    <w:rsid w:val="00665822"/>
    <w:rsid w:val="006A26D3"/>
    <w:rsid w:val="006C1E6E"/>
    <w:rsid w:val="006C7200"/>
    <w:rsid w:val="00725D80"/>
    <w:rsid w:val="00743209"/>
    <w:rsid w:val="00752E31"/>
    <w:rsid w:val="00757602"/>
    <w:rsid w:val="00795C76"/>
    <w:rsid w:val="007A6629"/>
    <w:rsid w:val="007D738D"/>
    <w:rsid w:val="007E050E"/>
    <w:rsid w:val="007F12E3"/>
    <w:rsid w:val="00877410"/>
    <w:rsid w:val="008A4757"/>
    <w:rsid w:val="008B3F50"/>
    <w:rsid w:val="008C64CB"/>
    <w:rsid w:val="008C64D5"/>
    <w:rsid w:val="008F057A"/>
    <w:rsid w:val="00943BF4"/>
    <w:rsid w:val="00961F92"/>
    <w:rsid w:val="009620BB"/>
    <w:rsid w:val="00986E86"/>
    <w:rsid w:val="009C4537"/>
    <w:rsid w:val="00A10E54"/>
    <w:rsid w:val="00A46B5D"/>
    <w:rsid w:val="00A64C25"/>
    <w:rsid w:val="00AF098F"/>
    <w:rsid w:val="00B25112"/>
    <w:rsid w:val="00B43881"/>
    <w:rsid w:val="00B91B6B"/>
    <w:rsid w:val="00BF6469"/>
    <w:rsid w:val="00C214A2"/>
    <w:rsid w:val="00C232A3"/>
    <w:rsid w:val="00C2426D"/>
    <w:rsid w:val="00C27B98"/>
    <w:rsid w:val="00C32C94"/>
    <w:rsid w:val="00C53DAC"/>
    <w:rsid w:val="00C54E73"/>
    <w:rsid w:val="00C61B8E"/>
    <w:rsid w:val="00C7061A"/>
    <w:rsid w:val="00C97067"/>
    <w:rsid w:val="00CD00F7"/>
    <w:rsid w:val="00CE21A9"/>
    <w:rsid w:val="00DB641B"/>
    <w:rsid w:val="00DC32A6"/>
    <w:rsid w:val="00DD1C71"/>
    <w:rsid w:val="00E0630D"/>
    <w:rsid w:val="00E075FE"/>
    <w:rsid w:val="00E2246D"/>
    <w:rsid w:val="00E33736"/>
    <w:rsid w:val="00E53308"/>
    <w:rsid w:val="00E6299B"/>
    <w:rsid w:val="00E84330"/>
    <w:rsid w:val="00E87E49"/>
    <w:rsid w:val="00E9209F"/>
    <w:rsid w:val="00EC08B1"/>
    <w:rsid w:val="00EC6514"/>
    <w:rsid w:val="00ED3739"/>
    <w:rsid w:val="00ED6A29"/>
    <w:rsid w:val="00EE4E53"/>
    <w:rsid w:val="00F736CF"/>
    <w:rsid w:val="00F77556"/>
    <w:rsid w:val="00F94626"/>
    <w:rsid w:val="00FA211A"/>
    <w:rsid w:val="00FA3480"/>
    <w:rsid w:val="00FD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B3177"/>
  <w15:chartTrackingRefBased/>
  <w15:docId w15:val="{F049B08C-EE85-470B-9FE7-547169A1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6"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E6E"/>
    <w:pPr>
      <w:spacing w:after="120"/>
      <w:jc w:val="both"/>
    </w:pPr>
    <w:rPr>
      <w:sz w:val="22"/>
    </w:rPr>
  </w:style>
  <w:style w:type="paragraph" w:styleId="Heading1">
    <w:name w:val="heading 1"/>
    <w:basedOn w:val="Normal"/>
    <w:next w:val="Normal"/>
    <w:link w:val="Heading1Char"/>
    <w:autoRedefine/>
    <w:uiPriority w:val="9"/>
    <w:qFormat/>
    <w:rsid w:val="00AF098F"/>
    <w:pPr>
      <w:keepNext/>
      <w:keepLines/>
      <w:numPr>
        <w:numId w:val="16"/>
      </w:numPr>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Heading1"/>
    <w:link w:val="Heading2Char"/>
    <w:autoRedefine/>
    <w:uiPriority w:val="2"/>
    <w:unhideWhenUsed/>
    <w:qFormat/>
    <w:rsid w:val="00E2246D"/>
    <w:pPr>
      <w:numPr>
        <w:ilvl w:val="1"/>
        <w:numId w:val="16"/>
      </w:numPr>
      <w:spacing w:before="120" w:after="240" w:line="240" w:lineRule="auto"/>
      <w:outlineLvl w:val="1"/>
    </w:pPr>
    <w:rPr>
      <w:rFonts w:asciiTheme="majorHAnsi" w:hAnsiTheme="majorHAnsi"/>
      <w:bCs/>
      <w:color w:val="F24F4F" w:themeColor="accent1"/>
      <w:sz w:val="28"/>
      <w:szCs w:val="26"/>
    </w:rPr>
  </w:style>
  <w:style w:type="paragraph" w:styleId="Heading3">
    <w:name w:val="heading 3"/>
    <w:basedOn w:val="Heading2"/>
    <w:next w:val="Normal"/>
    <w:link w:val="Heading3Char"/>
    <w:uiPriority w:val="2"/>
    <w:unhideWhenUsed/>
    <w:qFormat/>
    <w:rsid w:val="00CE21A9"/>
    <w:pPr>
      <w:keepNext/>
      <w:keepLines/>
      <w:numPr>
        <w:ilvl w:val="2"/>
      </w:numPr>
      <w:spacing w:before="360"/>
      <w:outlineLvl w:val="2"/>
    </w:pPr>
    <w:rPr>
      <w:bCs w:val="0"/>
      <w:iCs/>
      <w:sz w:val="24"/>
      <w:szCs w:val="24"/>
    </w:rPr>
  </w:style>
  <w:style w:type="paragraph" w:styleId="Heading4">
    <w:name w:val="heading 4"/>
    <w:basedOn w:val="Normal"/>
    <w:next w:val="Normal"/>
    <w:link w:val="Heading4Char"/>
    <w:uiPriority w:val="2"/>
    <w:unhideWhenUsed/>
    <w:qFormat/>
    <w:rsid w:val="00C54E73"/>
    <w:pPr>
      <w:keepNext/>
      <w:keepLines/>
      <w:numPr>
        <w:ilvl w:val="3"/>
        <w:numId w:val="16"/>
      </w:numPr>
      <w:spacing w:before="240"/>
      <w:contextualSpacing/>
      <w:outlineLvl w:val="3"/>
    </w:pPr>
    <w:rPr>
      <w:rFonts w:asciiTheme="majorHAnsi" w:eastAsiaTheme="majorEastAsia" w:hAnsiTheme="majorHAnsi" w:cstheme="majorBidi"/>
      <w:color w:val="F24F4F" w:themeColor="accent1"/>
    </w:rPr>
  </w:style>
  <w:style w:type="paragraph" w:styleId="Heading5">
    <w:name w:val="heading 5"/>
    <w:basedOn w:val="Normal"/>
    <w:next w:val="Normal"/>
    <w:link w:val="Heading5Char"/>
    <w:uiPriority w:val="99"/>
    <w:unhideWhenUsed/>
    <w:qFormat/>
    <w:pPr>
      <w:keepNext/>
      <w:keepLines/>
      <w:numPr>
        <w:ilvl w:val="4"/>
        <w:numId w:val="16"/>
      </w:numPr>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numPr>
        <w:ilvl w:val="5"/>
        <w:numId w:val="16"/>
      </w:numPr>
      <w:spacing w:before="40" w:after="0"/>
      <w:outlineLvl w:val="5"/>
    </w:pPr>
    <w:rPr>
      <w:rFonts w:asciiTheme="majorHAnsi" w:eastAsiaTheme="majorEastAsia" w:hAnsiTheme="majorHAnsi" w:cstheme="majorBidi"/>
      <w:color w:val="F24F4F" w:themeColor="accent1"/>
    </w:rPr>
  </w:style>
  <w:style w:type="paragraph" w:styleId="Heading7">
    <w:name w:val="heading 7"/>
    <w:basedOn w:val="Normal"/>
    <w:next w:val="Normal"/>
    <w:link w:val="Heading7Char"/>
    <w:uiPriority w:val="99"/>
    <w:semiHidden/>
    <w:unhideWhenUsed/>
    <w:qFormat/>
    <w:rsid w:val="00AF098F"/>
    <w:pPr>
      <w:keepNext/>
      <w:keepLines/>
      <w:numPr>
        <w:ilvl w:val="6"/>
        <w:numId w:val="16"/>
      </w:numPr>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9"/>
    <w:semiHidden/>
    <w:unhideWhenUsed/>
    <w:qFormat/>
    <w:rsid w:val="00AF098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AF098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AF098F"/>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E2246D"/>
    <w:rPr>
      <w:rFonts w:asciiTheme="majorHAnsi" w:hAnsiTheme="majorHAnsi"/>
      <w:bCs/>
      <w:color w:val="F24F4F" w:themeColor="accent1"/>
      <w:sz w:val="28"/>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24479A"/>
    <w:pPr>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E21A9"/>
    <w:rPr>
      <w:rFonts w:asciiTheme="majorHAnsi" w:hAnsiTheme="majorHAnsi"/>
      <w:iCs/>
      <w:color w:val="F24F4F" w:themeColor="accent1"/>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sid w:val="00C54E73"/>
    <w:rPr>
      <w:rFonts w:asciiTheme="majorHAnsi" w:eastAsiaTheme="majorEastAsia" w:hAnsiTheme="majorHAnsi" w:cstheme="majorBidi"/>
      <w:color w:val="F24F4F" w:themeColor="accent1"/>
      <w:sz w:val="22"/>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rsid w:val="005E1D80"/>
    <w:pPr>
      <w:numPr>
        <w:numId w:val="4"/>
      </w:numPr>
      <w:spacing w:after="240"/>
      <w:ind w:left="720"/>
      <w:contextualSpacing/>
    </w:pPr>
  </w:style>
  <w:style w:type="paragraph" w:styleId="ListBullet2">
    <w:name w:val="List Bullet 2"/>
    <w:basedOn w:val="Normal"/>
    <w:uiPriority w:val="2"/>
    <w:unhideWhenUsed/>
    <w:qFormat/>
    <w:rsid w:val="004215AA"/>
    <w:pPr>
      <w:numPr>
        <w:numId w:val="5"/>
      </w:numPr>
      <w:spacing w:after="240"/>
      <w:ind w:left="864" w:hanging="144"/>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qFormat/>
    <w:rsid w:val="000E53F9"/>
    <w:pPr>
      <w:numPr>
        <w:numId w:val="24"/>
      </w:numPr>
      <w:spacing w:after="0" w:line="240" w:lineRule="auto"/>
      <w:ind w:left="648"/>
      <w:contextualSpacing/>
    </w:pPr>
    <w:rPr>
      <w:rFonts w:eastAsiaTheme="minorHAnsi"/>
      <w:color w:val="auto"/>
      <w:szCs w:val="24"/>
      <w:lang w:eastAsia="en-US"/>
    </w:rPr>
  </w:style>
  <w:style w:type="paragraph" w:styleId="EndnoteText">
    <w:name w:val="endnote text"/>
    <w:basedOn w:val="Normal"/>
    <w:link w:val="EndnoteTextChar"/>
    <w:uiPriority w:val="99"/>
    <w:semiHidden/>
    <w:unhideWhenUsed/>
    <w:rsid w:val="00CD00F7"/>
    <w:pPr>
      <w:spacing w:after="0" w:line="240" w:lineRule="auto"/>
    </w:pPr>
  </w:style>
  <w:style w:type="character" w:customStyle="1" w:styleId="EndnoteTextChar">
    <w:name w:val="Endnote Text Char"/>
    <w:basedOn w:val="DefaultParagraphFont"/>
    <w:link w:val="EndnoteText"/>
    <w:uiPriority w:val="99"/>
    <w:semiHidden/>
    <w:rsid w:val="00CD00F7"/>
  </w:style>
  <w:style w:type="character" w:styleId="EndnoteReference">
    <w:name w:val="endnote reference"/>
    <w:basedOn w:val="DefaultParagraphFont"/>
    <w:uiPriority w:val="99"/>
    <w:semiHidden/>
    <w:unhideWhenUsed/>
    <w:rsid w:val="00CD00F7"/>
    <w:rPr>
      <w:vertAlign w:val="superscript"/>
    </w:rPr>
  </w:style>
  <w:style w:type="paragraph" w:styleId="FootnoteText">
    <w:name w:val="footnote text"/>
    <w:basedOn w:val="Normal"/>
    <w:link w:val="FootnoteTextChar"/>
    <w:uiPriority w:val="99"/>
    <w:unhideWhenUsed/>
    <w:rsid w:val="00CD00F7"/>
    <w:pPr>
      <w:spacing w:after="0" w:line="240" w:lineRule="auto"/>
    </w:pPr>
  </w:style>
  <w:style w:type="character" w:customStyle="1" w:styleId="FootnoteTextChar">
    <w:name w:val="Footnote Text Char"/>
    <w:basedOn w:val="DefaultParagraphFont"/>
    <w:link w:val="FootnoteText"/>
    <w:uiPriority w:val="99"/>
    <w:rsid w:val="00CD00F7"/>
  </w:style>
  <w:style w:type="character" w:styleId="FootnoteReference">
    <w:name w:val="footnote reference"/>
    <w:basedOn w:val="DefaultParagraphFont"/>
    <w:uiPriority w:val="99"/>
    <w:semiHidden/>
    <w:unhideWhenUsed/>
    <w:rsid w:val="00CD00F7"/>
    <w:rPr>
      <w:vertAlign w:val="superscript"/>
    </w:rPr>
  </w:style>
  <w:style w:type="character" w:customStyle="1" w:styleId="Heading7Char">
    <w:name w:val="Heading 7 Char"/>
    <w:basedOn w:val="DefaultParagraphFont"/>
    <w:link w:val="Heading7"/>
    <w:uiPriority w:val="99"/>
    <w:semiHidden/>
    <w:rsid w:val="00AF098F"/>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9"/>
    <w:semiHidden/>
    <w:rsid w:val="00AF0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AF098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4479A"/>
    <w:pPr>
      <w:spacing w:after="100"/>
      <w:ind w:left="220"/>
    </w:pPr>
  </w:style>
  <w:style w:type="character" w:styleId="CommentReference">
    <w:name w:val="annotation reference"/>
    <w:basedOn w:val="DefaultParagraphFont"/>
    <w:uiPriority w:val="99"/>
    <w:semiHidden/>
    <w:unhideWhenUsed/>
    <w:rsid w:val="00CE21A9"/>
    <w:rPr>
      <w:sz w:val="16"/>
      <w:szCs w:val="16"/>
    </w:rPr>
  </w:style>
  <w:style w:type="paragraph" w:styleId="CommentText">
    <w:name w:val="annotation text"/>
    <w:basedOn w:val="Normal"/>
    <w:link w:val="CommentTextChar"/>
    <w:uiPriority w:val="99"/>
    <w:semiHidden/>
    <w:unhideWhenUsed/>
    <w:rsid w:val="00CE21A9"/>
    <w:pPr>
      <w:spacing w:line="240" w:lineRule="auto"/>
    </w:pPr>
    <w:rPr>
      <w:sz w:val="20"/>
    </w:rPr>
  </w:style>
  <w:style w:type="character" w:customStyle="1" w:styleId="CommentTextChar">
    <w:name w:val="Comment Text Char"/>
    <w:basedOn w:val="DefaultParagraphFont"/>
    <w:link w:val="CommentText"/>
    <w:uiPriority w:val="99"/>
    <w:semiHidden/>
    <w:rsid w:val="00CE21A9"/>
  </w:style>
  <w:style w:type="paragraph" w:styleId="CommentSubject">
    <w:name w:val="annotation subject"/>
    <w:basedOn w:val="CommentText"/>
    <w:next w:val="CommentText"/>
    <w:link w:val="CommentSubjectChar"/>
    <w:uiPriority w:val="99"/>
    <w:semiHidden/>
    <w:unhideWhenUsed/>
    <w:rsid w:val="00CE21A9"/>
    <w:rPr>
      <w:b/>
      <w:bCs/>
    </w:rPr>
  </w:style>
  <w:style w:type="character" w:customStyle="1" w:styleId="CommentSubjectChar">
    <w:name w:val="Comment Subject Char"/>
    <w:basedOn w:val="CommentTextChar"/>
    <w:link w:val="CommentSubject"/>
    <w:uiPriority w:val="99"/>
    <w:semiHidden/>
    <w:rsid w:val="00CE21A9"/>
    <w:rPr>
      <w:b/>
      <w:bCs/>
    </w:rPr>
  </w:style>
  <w:style w:type="paragraph" w:styleId="BalloonText">
    <w:name w:val="Balloon Text"/>
    <w:basedOn w:val="Normal"/>
    <w:link w:val="BalloonTextChar"/>
    <w:uiPriority w:val="99"/>
    <w:semiHidden/>
    <w:unhideWhenUsed/>
    <w:rsid w:val="00CE2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1A9"/>
    <w:rPr>
      <w:rFonts w:ascii="Segoe UI" w:hAnsi="Segoe UI" w:cs="Segoe UI"/>
      <w:sz w:val="18"/>
      <w:szCs w:val="18"/>
    </w:rPr>
  </w:style>
  <w:style w:type="paragraph" w:customStyle="1" w:styleId="Body">
    <w:name w:val="Body"/>
    <w:rsid w:val="00077E53"/>
    <w:pPr>
      <w:pBdr>
        <w:top w:val="nil"/>
        <w:left w:val="nil"/>
        <w:bottom w:val="nil"/>
        <w:right w:val="nil"/>
        <w:between w:val="nil"/>
        <w:bar w:val="nil"/>
      </w:pBdr>
      <w:spacing w:after="120"/>
      <w:jc w:val="both"/>
    </w:pPr>
    <w:rPr>
      <w:rFonts w:ascii="Garamond" w:eastAsia="Arial Unicode MS" w:hAnsi="Garamond" w:cs="Arial Unicode MS"/>
      <w:color w:val="4C483D"/>
      <w:sz w:val="22"/>
      <w:szCs w:val="22"/>
      <w:u w:color="4C483D"/>
      <w:bdr w:val="nil"/>
      <w:lang w:eastAsia="en-US"/>
    </w:rPr>
  </w:style>
  <w:style w:type="paragraph" w:styleId="Caption">
    <w:name w:val="caption"/>
    <w:basedOn w:val="Normal"/>
    <w:next w:val="Normal"/>
    <w:uiPriority w:val="35"/>
    <w:unhideWhenUsed/>
    <w:qFormat/>
    <w:rsid w:val="0036208C"/>
    <w:pPr>
      <w:spacing w:after="200" w:line="240" w:lineRule="auto"/>
    </w:pPr>
    <w:rPr>
      <w:i/>
      <w:iCs/>
      <w:sz w:val="18"/>
      <w:szCs w:val="18"/>
    </w:rPr>
  </w:style>
  <w:style w:type="table" w:styleId="GridTable1Light-Accent1">
    <w:name w:val="Grid Table 1 Light Accent 1"/>
    <w:basedOn w:val="TableNormal"/>
    <w:uiPriority w:val="46"/>
    <w:rsid w:val="002C1125"/>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C11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2C1125"/>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6Colorful">
    <w:name w:val="List Table 6 Colorful"/>
    <w:basedOn w:val="TableNormal"/>
    <w:uiPriority w:val="51"/>
    <w:rsid w:val="001354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775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81BC0"/>
    <w:pPr>
      <w:spacing w:before="100" w:beforeAutospacing="1" w:after="100" w:afterAutospacing="1" w:line="240" w:lineRule="auto"/>
      <w:jc w:val="left"/>
    </w:pPr>
    <w:rPr>
      <w:rFonts w:ascii="Times New Roman" w:eastAsia="Times New Roman" w:hAnsi="Times New Roman" w:cs="Times New Roman"/>
      <w:color w:val="auto"/>
      <w:sz w:val="24"/>
      <w:szCs w:val="24"/>
      <w:lang w:eastAsia="en-US"/>
    </w:rPr>
  </w:style>
  <w:style w:type="table" w:styleId="ListTable2">
    <w:name w:val="List Table 2"/>
    <w:basedOn w:val="TableNormal"/>
    <w:uiPriority w:val="47"/>
    <w:rsid w:val="00581BC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81BC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584">
      <w:bodyDiv w:val="1"/>
      <w:marLeft w:val="0"/>
      <w:marRight w:val="0"/>
      <w:marTop w:val="0"/>
      <w:marBottom w:val="0"/>
      <w:divBdr>
        <w:top w:val="none" w:sz="0" w:space="0" w:color="auto"/>
        <w:left w:val="none" w:sz="0" w:space="0" w:color="auto"/>
        <w:bottom w:val="none" w:sz="0" w:space="0" w:color="auto"/>
        <w:right w:val="none" w:sz="0" w:space="0" w:color="auto"/>
      </w:divBdr>
    </w:div>
    <w:div w:id="77792424">
      <w:bodyDiv w:val="1"/>
      <w:marLeft w:val="0"/>
      <w:marRight w:val="0"/>
      <w:marTop w:val="0"/>
      <w:marBottom w:val="0"/>
      <w:divBdr>
        <w:top w:val="none" w:sz="0" w:space="0" w:color="auto"/>
        <w:left w:val="none" w:sz="0" w:space="0" w:color="auto"/>
        <w:bottom w:val="none" w:sz="0" w:space="0" w:color="auto"/>
        <w:right w:val="none" w:sz="0" w:space="0" w:color="auto"/>
      </w:divBdr>
    </w:div>
    <w:div w:id="196699830">
      <w:bodyDiv w:val="1"/>
      <w:marLeft w:val="0"/>
      <w:marRight w:val="0"/>
      <w:marTop w:val="0"/>
      <w:marBottom w:val="0"/>
      <w:divBdr>
        <w:top w:val="none" w:sz="0" w:space="0" w:color="auto"/>
        <w:left w:val="none" w:sz="0" w:space="0" w:color="auto"/>
        <w:bottom w:val="none" w:sz="0" w:space="0" w:color="auto"/>
        <w:right w:val="none" w:sz="0" w:space="0" w:color="auto"/>
      </w:divBdr>
      <w:divsChild>
        <w:div w:id="496582837">
          <w:marLeft w:val="0"/>
          <w:marRight w:val="0"/>
          <w:marTop w:val="0"/>
          <w:marBottom w:val="0"/>
          <w:divBdr>
            <w:top w:val="none" w:sz="0" w:space="0" w:color="auto"/>
            <w:left w:val="none" w:sz="0" w:space="0" w:color="auto"/>
            <w:bottom w:val="none" w:sz="0" w:space="0" w:color="auto"/>
            <w:right w:val="none" w:sz="0" w:space="0" w:color="auto"/>
          </w:divBdr>
        </w:div>
      </w:divsChild>
    </w:div>
    <w:div w:id="201988585">
      <w:bodyDiv w:val="1"/>
      <w:marLeft w:val="0"/>
      <w:marRight w:val="0"/>
      <w:marTop w:val="0"/>
      <w:marBottom w:val="0"/>
      <w:divBdr>
        <w:top w:val="none" w:sz="0" w:space="0" w:color="auto"/>
        <w:left w:val="none" w:sz="0" w:space="0" w:color="auto"/>
        <w:bottom w:val="none" w:sz="0" w:space="0" w:color="auto"/>
        <w:right w:val="none" w:sz="0" w:space="0" w:color="auto"/>
      </w:divBdr>
    </w:div>
    <w:div w:id="305203281">
      <w:bodyDiv w:val="1"/>
      <w:marLeft w:val="0"/>
      <w:marRight w:val="0"/>
      <w:marTop w:val="0"/>
      <w:marBottom w:val="0"/>
      <w:divBdr>
        <w:top w:val="none" w:sz="0" w:space="0" w:color="auto"/>
        <w:left w:val="none" w:sz="0" w:space="0" w:color="auto"/>
        <w:bottom w:val="none" w:sz="0" w:space="0" w:color="auto"/>
        <w:right w:val="none" w:sz="0" w:space="0" w:color="auto"/>
      </w:divBdr>
    </w:div>
    <w:div w:id="471213108">
      <w:bodyDiv w:val="1"/>
      <w:marLeft w:val="0"/>
      <w:marRight w:val="0"/>
      <w:marTop w:val="0"/>
      <w:marBottom w:val="0"/>
      <w:divBdr>
        <w:top w:val="none" w:sz="0" w:space="0" w:color="auto"/>
        <w:left w:val="none" w:sz="0" w:space="0" w:color="auto"/>
        <w:bottom w:val="none" w:sz="0" w:space="0" w:color="auto"/>
        <w:right w:val="none" w:sz="0" w:space="0" w:color="auto"/>
      </w:divBdr>
    </w:div>
    <w:div w:id="529799138">
      <w:bodyDiv w:val="1"/>
      <w:marLeft w:val="0"/>
      <w:marRight w:val="0"/>
      <w:marTop w:val="0"/>
      <w:marBottom w:val="0"/>
      <w:divBdr>
        <w:top w:val="none" w:sz="0" w:space="0" w:color="auto"/>
        <w:left w:val="none" w:sz="0" w:space="0" w:color="auto"/>
        <w:bottom w:val="none" w:sz="0" w:space="0" w:color="auto"/>
        <w:right w:val="none" w:sz="0" w:space="0" w:color="auto"/>
      </w:divBdr>
    </w:div>
    <w:div w:id="632561229">
      <w:bodyDiv w:val="1"/>
      <w:marLeft w:val="0"/>
      <w:marRight w:val="0"/>
      <w:marTop w:val="0"/>
      <w:marBottom w:val="0"/>
      <w:divBdr>
        <w:top w:val="none" w:sz="0" w:space="0" w:color="auto"/>
        <w:left w:val="none" w:sz="0" w:space="0" w:color="auto"/>
        <w:bottom w:val="none" w:sz="0" w:space="0" w:color="auto"/>
        <w:right w:val="none" w:sz="0" w:space="0" w:color="auto"/>
      </w:divBdr>
    </w:div>
    <w:div w:id="926957559">
      <w:bodyDiv w:val="1"/>
      <w:marLeft w:val="0"/>
      <w:marRight w:val="0"/>
      <w:marTop w:val="0"/>
      <w:marBottom w:val="0"/>
      <w:divBdr>
        <w:top w:val="none" w:sz="0" w:space="0" w:color="auto"/>
        <w:left w:val="none" w:sz="0" w:space="0" w:color="auto"/>
        <w:bottom w:val="none" w:sz="0" w:space="0" w:color="auto"/>
        <w:right w:val="none" w:sz="0" w:space="0" w:color="auto"/>
      </w:divBdr>
    </w:div>
    <w:div w:id="105631994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7330284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414811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638951158">
      <w:bodyDiv w:val="1"/>
      <w:marLeft w:val="0"/>
      <w:marRight w:val="0"/>
      <w:marTop w:val="0"/>
      <w:marBottom w:val="0"/>
      <w:divBdr>
        <w:top w:val="none" w:sz="0" w:space="0" w:color="auto"/>
        <w:left w:val="none" w:sz="0" w:space="0" w:color="auto"/>
        <w:bottom w:val="none" w:sz="0" w:space="0" w:color="auto"/>
        <w:right w:val="none" w:sz="0" w:space="0" w:color="auto"/>
      </w:divBdr>
    </w:div>
    <w:div w:id="1662733140">
      <w:bodyDiv w:val="1"/>
      <w:marLeft w:val="0"/>
      <w:marRight w:val="0"/>
      <w:marTop w:val="0"/>
      <w:marBottom w:val="0"/>
      <w:divBdr>
        <w:top w:val="none" w:sz="0" w:space="0" w:color="auto"/>
        <w:left w:val="none" w:sz="0" w:space="0" w:color="auto"/>
        <w:bottom w:val="none" w:sz="0" w:space="0" w:color="auto"/>
        <w:right w:val="none" w:sz="0" w:space="0" w:color="auto"/>
      </w:divBdr>
    </w:div>
    <w:div w:id="1877816617">
      <w:bodyDiv w:val="1"/>
      <w:marLeft w:val="0"/>
      <w:marRight w:val="0"/>
      <w:marTop w:val="0"/>
      <w:marBottom w:val="0"/>
      <w:divBdr>
        <w:top w:val="none" w:sz="0" w:space="0" w:color="auto"/>
        <w:left w:val="none" w:sz="0" w:space="0" w:color="auto"/>
        <w:bottom w:val="none" w:sz="0" w:space="0" w:color="auto"/>
        <w:right w:val="none" w:sz="0" w:space="0" w:color="auto"/>
      </w:divBdr>
    </w:div>
    <w:div w:id="2019111737">
      <w:bodyDiv w:val="1"/>
      <w:marLeft w:val="0"/>
      <w:marRight w:val="0"/>
      <w:marTop w:val="0"/>
      <w:marBottom w:val="0"/>
      <w:divBdr>
        <w:top w:val="none" w:sz="0" w:space="0" w:color="auto"/>
        <w:left w:val="none" w:sz="0" w:space="0" w:color="auto"/>
        <w:bottom w:val="none" w:sz="0" w:space="0" w:color="auto"/>
        <w:right w:val="none" w:sz="0" w:space="0" w:color="auto"/>
      </w:divBdr>
    </w:div>
    <w:div w:id="207423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hitbegani/FAIproject-CS5100" TargetMode="External"/><Relationship Id="rId18" Type="http://schemas.openxmlformats.org/officeDocument/2006/relationships/image" Target="media/image6.png"/><Relationship Id="rId26" Type="http://schemas.openxmlformats.org/officeDocument/2006/relationships/hyperlink" Target="https://github.com/rohitbegani/FAIproject-CS5100"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rohitbegani.github.io/FAIproject-CS510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29" Type="http://schemas.openxmlformats.org/officeDocument/2006/relationships/hyperlink" Target="http://machinelearningmastery.com/tutorial-to-implement-k-nearest-neighbors-in-python-from-scrat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rohitbegani/FAIproject-CS5100" TargetMode="External"/><Relationship Id="rId23" Type="http://schemas.openxmlformats.org/officeDocument/2006/relationships/image" Target="media/image11.png"/><Relationship Id="rId28" Type="http://schemas.openxmlformats.org/officeDocument/2006/relationships/hyperlink" Target="http://www.saedsayad.com/k_nearest_neighbors.ht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ohitbegani.github.io/FAIproject-CS5100" TargetMode="External"/><Relationship Id="rId22" Type="http://schemas.openxmlformats.org/officeDocument/2006/relationships/image" Target="media/image10.png"/><Relationship Id="rId27" Type="http://schemas.openxmlformats.org/officeDocument/2006/relationships/hyperlink" Target="https://saravananthirumuruganathan.wordpress.com/2010/05/17/a-detailed-introduction-to-k-nearest-neighbor-knn-algorithm/" TargetMode="External"/><Relationship Id="rId30" Type="http://schemas.openxmlformats.org/officeDocument/2006/relationships/hyperlink" Target="http://www.ijera.com/papers/Vol3_issue5/DI35605610.pdf" TargetMode="Externa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nu\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htt</b:Tag>
    <b:SourceType>InternetSite</b:SourceType>
    <b:Guid>{F8340EB9-37AD-47DF-AB88-8D51FA48FA77}</b:Guid>
    <b:URL>http://www.saedsayad.com/k_nearest_neighbors.htm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F08AE7F9-05FC-4AD0-ABAC-563AA279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36</TotalTime>
  <Pages>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Model User Preferences for Location Based Recommendation</vt:lpstr>
    </vt:vector>
  </TitlesOfParts>
  <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User Preferences for Location Based Recommendation</dc:title>
  <dc:subject>CS5100 – Final Project</dc:subject>
  <dc:creator>Bhanu Jain</dc:creator>
  <cp:keywords/>
  <dc:description/>
  <cp:lastModifiedBy>Bhanu Jain</cp:lastModifiedBy>
  <cp:revision>14</cp:revision>
  <cp:lastPrinted>2015-12-15T03:07:00Z</cp:lastPrinted>
  <dcterms:created xsi:type="dcterms:W3CDTF">2015-12-15T02:24:00Z</dcterms:created>
  <dcterms:modified xsi:type="dcterms:W3CDTF">2015-12-15T03:08:00Z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